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FF10" w14:textId="420CF479" w:rsidR="002D1850" w:rsidRPr="00EB0EDB" w:rsidRDefault="00EB0EDB" w:rsidP="00EB0EDB">
      <w:pPr>
        <w:rPr>
          <w:color w:val="0070C0"/>
          <w:sz w:val="36"/>
          <w:szCs w:val="36"/>
        </w:rPr>
      </w:pPr>
      <w:r w:rsidRPr="00EB0EDB">
        <w:rPr>
          <w:color w:val="0070C0"/>
          <w:sz w:val="36"/>
          <w:szCs w:val="36"/>
        </w:rPr>
        <w:t>Exercise1</w:t>
      </w:r>
    </w:p>
    <w:p w14:paraId="4364D107" w14:textId="6C44F556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0DB3D82E" w14:textId="77777777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Check if the text contains only sorted digits (from lowest to highest values)</w:t>
      </w:r>
    </w:p>
    <w:p w14:paraId="0CCD57D3" w14:textId="2EDFC2F7" w:rsid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If so, write SORTED, otherwise write NOT SORTED</w:t>
      </w:r>
    </w:p>
    <w:p w14:paraId="41AA9175" w14:textId="121907AA" w:rsidR="00162D44" w:rsidRPr="00162D44" w:rsidRDefault="00162D44" w:rsidP="00162D44">
      <w:pPr>
        <w:pStyle w:val="Question"/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162D44" w:rsidRPr="00267592" w14:paraId="5392FDE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56597431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40CB5545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485EA7" w:rsidRPr="00C85074" w14:paraId="229FDEAA" w14:textId="77777777" w:rsidTr="009178B3">
        <w:trPr>
          <w:trHeight w:val="253"/>
        </w:trPr>
        <w:tc>
          <w:tcPr>
            <w:tcW w:w="4395" w:type="dxa"/>
            <w:vAlign w:val="center"/>
          </w:tcPr>
          <w:p w14:paraId="0ED9A596" w14:textId="378D97DC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4EB220C4" w14:textId="65819713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44499006" w14:textId="77777777" w:rsidTr="0091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tcW w:w="4395" w:type="dxa"/>
            <w:vAlign w:val="center"/>
          </w:tcPr>
          <w:p w14:paraId="6A2DE2F7" w14:textId="3258C276" w:rsidR="00485EA7" w:rsidRDefault="00485EA7" w:rsidP="00C53EF5">
            <w:pPr>
              <w:jc w:val="left"/>
            </w:pPr>
            <w:r w:rsidRPr="002E1AA9">
              <w:rPr>
                <w:rFonts w:cstheme="minorHAnsi"/>
              </w:rPr>
              <w:t>4762</w:t>
            </w:r>
          </w:p>
        </w:tc>
        <w:tc>
          <w:tcPr>
            <w:tcW w:w="5245" w:type="dxa"/>
            <w:vAlign w:val="center"/>
          </w:tcPr>
          <w:p w14:paraId="7D691B4F" w14:textId="1228EE6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NOT SORTED</w:t>
            </w:r>
          </w:p>
        </w:tc>
      </w:tr>
      <w:tr w:rsidR="00485EA7" w:rsidRPr="00C85074" w14:paraId="71D9DFCB" w14:textId="77777777" w:rsidTr="009178B3">
        <w:trPr>
          <w:trHeight w:val="226"/>
        </w:trPr>
        <w:tc>
          <w:tcPr>
            <w:tcW w:w="4395" w:type="dxa"/>
            <w:vAlign w:val="center"/>
          </w:tcPr>
          <w:p w14:paraId="5527066D" w14:textId="474EAE79" w:rsidR="00485EA7" w:rsidRPr="00B1336D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12</w:t>
            </w:r>
          </w:p>
        </w:tc>
        <w:tc>
          <w:tcPr>
            <w:tcW w:w="5245" w:type="dxa"/>
            <w:vAlign w:val="center"/>
          </w:tcPr>
          <w:p w14:paraId="552E720A" w14:textId="3088359E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578E019C" w14:textId="77777777" w:rsidTr="0091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4395" w:type="dxa"/>
            <w:vAlign w:val="center"/>
          </w:tcPr>
          <w:p w14:paraId="4E6B59BE" w14:textId="58FF3045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1268</w:t>
            </w:r>
          </w:p>
        </w:tc>
        <w:tc>
          <w:tcPr>
            <w:tcW w:w="5245" w:type="dxa"/>
            <w:vAlign w:val="center"/>
          </w:tcPr>
          <w:p w14:paraId="075EB68D" w14:textId="447FBD85" w:rsidR="00485EA7" w:rsidRPr="00C85074" w:rsidRDefault="00926CEC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485EA7" w:rsidRPr="00C85074" w14:paraId="610B333E" w14:textId="77777777" w:rsidTr="009178B3">
        <w:trPr>
          <w:trHeight w:val="262"/>
        </w:trPr>
        <w:tc>
          <w:tcPr>
            <w:tcW w:w="4395" w:type="dxa"/>
            <w:vAlign w:val="center"/>
          </w:tcPr>
          <w:p w14:paraId="73158EEC" w14:textId="43B6C493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1896</w:t>
            </w:r>
          </w:p>
        </w:tc>
        <w:tc>
          <w:tcPr>
            <w:tcW w:w="5245" w:type="dxa"/>
            <w:vAlign w:val="center"/>
          </w:tcPr>
          <w:p w14:paraId="1D18F211" w14:textId="3CB544F5" w:rsidR="00485EA7" w:rsidRPr="00C85074" w:rsidRDefault="00926CEC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SHORTED</w:t>
            </w:r>
          </w:p>
        </w:tc>
      </w:tr>
      <w:tr w:rsidR="00485EA7" w:rsidRPr="00C85074" w14:paraId="3DF78BDB" w14:textId="77777777" w:rsidTr="0091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tcW w:w="4395" w:type="dxa"/>
            <w:vAlign w:val="center"/>
          </w:tcPr>
          <w:p w14:paraId="167B761A" w14:textId="2D28805E" w:rsidR="00485EA7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1536</w:t>
            </w:r>
          </w:p>
        </w:tc>
        <w:tc>
          <w:tcPr>
            <w:tcW w:w="5245" w:type="dxa"/>
            <w:vAlign w:val="center"/>
          </w:tcPr>
          <w:p w14:paraId="196E77D3" w14:textId="59D51585" w:rsidR="00485EA7" w:rsidRPr="00C85074" w:rsidRDefault="00926CEC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SHORTED</w:t>
            </w:r>
          </w:p>
        </w:tc>
      </w:tr>
      <w:tr w:rsidR="00485EA7" w:rsidRPr="00C85074" w14:paraId="4C5C41B5" w14:textId="77777777" w:rsidTr="009178B3">
        <w:trPr>
          <w:trHeight w:val="307"/>
        </w:trPr>
        <w:tc>
          <w:tcPr>
            <w:tcW w:w="4395" w:type="dxa"/>
            <w:vAlign w:val="center"/>
          </w:tcPr>
          <w:p w14:paraId="3141746C" w14:textId="2DBC9D7F" w:rsidR="00DE0549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2789</w:t>
            </w:r>
          </w:p>
        </w:tc>
        <w:tc>
          <w:tcPr>
            <w:tcW w:w="5245" w:type="dxa"/>
            <w:vAlign w:val="center"/>
          </w:tcPr>
          <w:p w14:paraId="371C1B9E" w14:textId="015538DE" w:rsidR="00485EA7" w:rsidRPr="00C85074" w:rsidRDefault="00926CEC" w:rsidP="00C53EF5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SHORTED</w:t>
            </w:r>
          </w:p>
        </w:tc>
      </w:tr>
    </w:tbl>
    <w:p w14:paraId="2D8EE192" w14:textId="104AB8CE" w:rsidR="005D5BF2" w:rsidRDefault="00427A14" w:rsidP="00427A14">
      <w:pPr>
        <w:pStyle w:val="Question"/>
      </w:pPr>
      <w:r w:rsidRPr="00427A14">
        <w:t>How many parts can you divide the problem into? Individual work.</w:t>
      </w:r>
    </w:p>
    <w:p w14:paraId="60026B7F" w14:textId="79C72D2C" w:rsidR="00BB4C4B" w:rsidRDefault="00E520FE" w:rsidP="00E520FE">
      <w:pPr>
        <w:pStyle w:val="Instructions"/>
      </w:pPr>
      <w:r>
        <w:t>1 variable (text) to store inpt</w:t>
      </w:r>
    </w:p>
    <w:p w14:paraId="691CEF63" w14:textId="49ECBA0E" w:rsidR="00E520FE" w:rsidRDefault="00E520FE" w:rsidP="00E520FE">
      <w:pPr>
        <w:pStyle w:val="Instructions"/>
      </w:pPr>
      <w:r>
        <w:t>2 result to store shorted</w:t>
      </w:r>
    </w:p>
    <w:p w14:paraId="19AA8ED1" w14:textId="3989D81B" w:rsidR="00E520FE" w:rsidRDefault="00E520FE" w:rsidP="00E520FE">
      <w:pPr>
        <w:pStyle w:val="Instructions"/>
      </w:pPr>
      <w:r>
        <w:t>3 use for loop</w:t>
      </w:r>
    </w:p>
    <w:p w14:paraId="783450FB" w14:textId="2A985C16" w:rsidR="00E520FE" w:rsidRDefault="00E520FE" w:rsidP="00E520FE">
      <w:pPr>
        <w:pStyle w:val="Instructions"/>
      </w:pPr>
      <w:r>
        <w:t xml:space="preserve">4 check condition </w:t>
      </w:r>
      <w:r w:rsidR="009A2FAB">
        <w:t>text[i-1] &lt; text[i]</w:t>
      </w:r>
    </w:p>
    <w:p w14:paraId="32116FF7" w14:textId="4189C388" w:rsidR="009A2FAB" w:rsidRDefault="009A2FAB" w:rsidP="00E520FE">
      <w:pPr>
        <w:pStyle w:val="Instructions"/>
      </w:pPr>
      <w:r>
        <w:t>5 put the result=not shorted</w:t>
      </w:r>
    </w:p>
    <w:p w14:paraId="2B30EC93" w14:textId="2C7E350D" w:rsidR="00270D6C" w:rsidRDefault="009A2FAB" w:rsidP="009178B3">
      <w:pPr>
        <w:pStyle w:val="Instructions"/>
      </w:pPr>
      <w:r>
        <w:t>6 print(result)</w:t>
      </w:r>
    </w:p>
    <w:p w14:paraId="4EC19A92" w14:textId="000EAFA3" w:rsidR="00427A14" w:rsidRDefault="00427A14" w:rsidP="005D5BF2">
      <w:pPr>
        <w:pStyle w:val="Question"/>
      </w:pPr>
      <w:r>
        <w:t>Implement your code.</w:t>
      </w:r>
      <w:r w:rsidRPr="00427A14">
        <w:t xml:space="preserve"> </w:t>
      </w:r>
      <w:r>
        <w:t>Team (3 students) work.</w:t>
      </w:r>
    </w:p>
    <w:p w14:paraId="713256B0" w14:textId="37A9171A" w:rsid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text </w:t>
      </w:r>
      <w:r w:rsidRPr="00E520FE">
        <w:rPr>
          <w:rFonts w:ascii="Consolas" w:eastAsia="Times New Roman" w:hAnsi="Consolas"/>
          <w:color w:val="FFFFFF" w:themeColor="background1"/>
          <w:sz w:val="21"/>
          <w:szCs w:val="21"/>
          <w:lang w:eastAsia="en-US"/>
        </w:rPr>
        <w:t>=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E520FE">
        <w:rPr>
          <w:rFonts w:ascii="Consolas" w:eastAsia="Times New Roman" w:hAnsi="Consolas"/>
          <w:color w:val="FFFFFF" w:themeColor="background1"/>
          <w:sz w:val="21"/>
          <w:szCs w:val="21"/>
          <w:lang w:eastAsia="en-US"/>
        </w:rPr>
        <w:t>input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()</w:t>
      </w:r>
    </w:p>
    <w:p w14:paraId="6CE808C0" w14:textId="6D7EEC6F" w:rsid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>
        <w:rPr>
          <w:rFonts w:ascii="Consolas" w:eastAsia="Times New Roman" w:hAnsi="Consolas"/>
          <w:color w:val="F8F8F2"/>
          <w:sz w:val="21"/>
          <w:szCs w:val="21"/>
          <w:lang w:eastAsia="en-US"/>
        </w:rPr>
        <w:t>result=shorted</w:t>
      </w:r>
    </w:p>
    <w:p w14:paraId="57F8D6FB" w14:textId="081DA97B" w:rsid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>
        <w:rPr>
          <w:rFonts w:ascii="Consolas" w:eastAsia="Times New Roman" w:hAnsi="Consolas"/>
          <w:color w:val="F8F8F2"/>
          <w:sz w:val="21"/>
          <w:szCs w:val="21"/>
          <w:lang w:eastAsia="en-US"/>
        </w:rPr>
        <w:t>for i in range (len(text)-1):</w:t>
      </w:r>
    </w:p>
    <w:p w14:paraId="63967FA8" w14:textId="3FAC7B99" w:rsid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>
        <w:rPr>
          <w:rFonts w:ascii="Consolas" w:eastAsia="Times New Roman" w:hAnsi="Consolas"/>
          <w:color w:val="F8F8F2"/>
          <w:sz w:val="21"/>
          <w:szCs w:val="21"/>
          <w:lang w:eastAsia="en-US"/>
        </w:rPr>
        <w:tab/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if text[i+1]&lt;text[i]:</w:t>
      </w:r>
    </w:p>
    <w:p w14:paraId="4108A0BD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      result="NOT SORTED"</w:t>
      </w:r>
    </w:p>
    <w:p w14:paraId="570E6556" w14:textId="030B5053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print(result)</w:t>
      </w:r>
    </w:p>
    <w:p w14:paraId="706C8921" w14:textId="344C0269" w:rsidR="00427A14" w:rsidRDefault="00427A14" w:rsidP="005D5BF2">
      <w:pPr>
        <w:pStyle w:val="Question"/>
      </w:pPr>
      <w:r>
        <w:t>Execute it in a table of execution.</w:t>
      </w:r>
      <w:r w:rsidRPr="00427A14">
        <w:t xml:space="preserve"> </w:t>
      </w:r>
      <w:r>
        <w:t>Team (3 students) work.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02"/>
        <w:gridCol w:w="1693"/>
        <w:gridCol w:w="1530"/>
        <w:gridCol w:w="1440"/>
        <w:gridCol w:w="1350"/>
        <w:gridCol w:w="2250"/>
      </w:tblGrid>
      <w:tr w:rsidR="00CC50FF" w14:paraId="6C417DB6" w14:textId="22DDD893" w:rsidTr="00CC50FF">
        <w:trPr>
          <w:trHeight w:val="430"/>
        </w:trPr>
        <w:tc>
          <w:tcPr>
            <w:tcW w:w="1002" w:type="dxa"/>
            <w:shd w:val="clear" w:color="auto" w:fill="B4C6E7" w:themeFill="accent1" w:themeFillTint="66"/>
            <w:vAlign w:val="center"/>
          </w:tcPr>
          <w:p w14:paraId="5A900E1C" w14:textId="77777777" w:rsidR="00CC50FF" w:rsidRDefault="00CC50FF" w:rsidP="005E16B9">
            <w:pPr>
              <w:jc w:val="center"/>
            </w:pPr>
            <w:r>
              <w:t>Step</w:t>
            </w:r>
          </w:p>
        </w:tc>
        <w:tc>
          <w:tcPr>
            <w:tcW w:w="1693" w:type="dxa"/>
            <w:shd w:val="clear" w:color="auto" w:fill="B4C6E7" w:themeFill="accent1" w:themeFillTint="66"/>
            <w:vAlign w:val="center"/>
          </w:tcPr>
          <w:p w14:paraId="637A33C4" w14:textId="0AC956D0" w:rsidR="00CC50FF" w:rsidRDefault="00CC50FF" w:rsidP="005E16B9">
            <w:pPr>
              <w:jc w:val="center"/>
            </w:pPr>
            <w:r>
              <w:t>result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14:paraId="6220E01C" w14:textId="4493D926" w:rsidR="00CC50FF" w:rsidRDefault="00CC50FF" w:rsidP="005E16B9">
            <w:pPr>
              <w:jc w:val="center"/>
            </w:pPr>
            <w:r>
              <w:t>text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22428052" w14:textId="47BBDA1B" w:rsidR="00CC50FF" w:rsidRDefault="00CC50FF" w:rsidP="005E16B9">
            <w:pPr>
              <w:jc w:val="center"/>
            </w:pPr>
            <w:r>
              <w:t>i</w:t>
            </w:r>
          </w:p>
        </w:tc>
        <w:tc>
          <w:tcPr>
            <w:tcW w:w="1350" w:type="dxa"/>
            <w:shd w:val="clear" w:color="auto" w:fill="B4C6E7" w:themeFill="accent1" w:themeFillTint="66"/>
            <w:vAlign w:val="center"/>
          </w:tcPr>
          <w:p w14:paraId="7E1C79FA" w14:textId="7088F383" w:rsidR="00CC50FF" w:rsidRDefault="00CC50FF" w:rsidP="005B6691">
            <w:pPr>
              <w:jc w:val="center"/>
            </w:pPr>
            <w:r>
              <w:t>Len[text]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14:paraId="33CA45B0" w14:textId="6D70EB41" w:rsidR="00CC50FF" w:rsidRDefault="00CC50FF" w:rsidP="005B6691">
            <w:pPr>
              <w:jc w:val="center"/>
            </w:pPr>
            <w:r>
              <w:t>if</w:t>
            </w:r>
          </w:p>
        </w:tc>
      </w:tr>
      <w:tr w:rsidR="00CC50FF" w14:paraId="48986E65" w14:textId="71E032F2" w:rsidTr="00CC50FF">
        <w:trPr>
          <w:trHeight w:val="430"/>
        </w:trPr>
        <w:tc>
          <w:tcPr>
            <w:tcW w:w="1002" w:type="dxa"/>
            <w:vAlign w:val="center"/>
          </w:tcPr>
          <w:p w14:paraId="2780AA9A" w14:textId="77777777" w:rsidR="00CC50FF" w:rsidRDefault="00CC50FF" w:rsidP="00CC50FF">
            <w:pPr>
              <w:jc w:val="center"/>
            </w:pPr>
            <w:r>
              <w:t>1</w:t>
            </w:r>
          </w:p>
        </w:tc>
        <w:tc>
          <w:tcPr>
            <w:tcW w:w="1693" w:type="dxa"/>
            <w:vAlign w:val="center"/>
          </w:tcPr>
          <w:p w14:paraId="0E1D969D" w14:textId="3D4EBF4C" w:rsidR="00CC50FF" w:rsidRDefault="00CC50FF" w:rsidP="005E16B9">
            <w:pPr>
              <w:jc w:val="center"/>
            </w:pPr>
            <w:r>
              <w:t>shorted</w:t>
            </w:r>
          </w:p>
        </w:tc>
        <w:tc>
          <w:tcPr>
            <w:tcW w:w="1530" w:type="dxa"/>
            <w:vAlign w:val="center"/>
          </w:tcPr>
          <w:p w14:paraId="2027AF26" w14:textId="03546281" w:rsidR="00CC50FF" w:rsidRDefault="00CC50FF" w:rsidP="005E16B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D76FB6E" w14:textId="77777777" w:rsidR="00CC50FF" w:rsidRDefault="00CC50FF" w:rsidP="005E16B9">
            <w:pPr>
              <w:jc w:val="center"/>
            </w:pPr>
          </w:p>
        </w:tc>
        <w:tc>
          <w:tcPr>
            <w:tcW w:w="1350" w:type="dxa"/>
          </w:tcPr>
          <w:p w14:paraId="4AB17472" w14:textId="77777777" w:rsidR="00CC50FF" w:rsidRDefault="00CC50FF" w:rsidP="005E16B9">
            <w:pPr>
              <w:jc w:val="center"/>
            </w:pPr>
          </w:p>
        </w:tc>
        <w:tc>
          <w:tcPr>
            <w:tcW w:w="2250" w:type="dxa"/>
          </w:tcPr>
          <w:p w14:paraId="410F6F17" w14:textId="77777777" w:rsidR="00CC50FF" w:rsidRDefault="00CC50FF" w:rsidP="005E16B9">
            <w:pPr>
              <w:jc w:val="center"/>
            </w:pPr>
          </w:p>
        </w:tc>
      </w:tr>
      <w:tr w:rsidR="00CC50FF" w14:paraId="54FB4DC3" w14:textId="0825A4E5" w:rsidTr="00CC50FF">
        <w:trPr>
          <w:trHeight w:val="430"/>
        </w:trPr>
        <w:tc>
          <w:tcPr>
            <w:tcW w:w="1002" w:type="dxa"/>
            <w:vAlign w:val="center"/>
          </w:tcPr>
          <w:p w14:paraId="1AD004D1" w14:textId="77777777" w:rsidR="00CC50FF" w:rsidRDefault="00CC50FF" w:rsidP="00CC50FF">
            <w:pPr>
              <w:jc w:val="center"/>
            </w:pPr>
            <w:r>
              <w:t>2</w:t>
            </w:r>
          </w:p>
        </w:tc>
        <w:tc>
          <w:tcPr>
            <w:tcW w:w="1693" w:type="dxa"/>
            <w:vAlign w:val="center"/>
          </w:tcPr>
          <w:p w14:paraId="39557D86" w14:textId="77777777" w:rsidR="00CC50FF" w:rsidRDefault="00CC50FF" w:rsidP="005E16B9">
            <w:pPr>
              <w:jc w:val="center"/>
            </w:pPr>
          </w:p>
        </w:tc>
        <w:tc>
          <w:tcPr>
            <w:tcW w:w="1530" w:type="dxa"/>
            <w:vAlign w:val="center"/>
          </w:tcPr>
          <w:p w14:paraId="1FBD4EFB" w14:textId="05D3F6CD" w:rsidR="00CC50FF" w:rsidRDefault="00CC50FF" w:rsidP="005E16B9">
            <w:pPr>
              <w:jc w:val="center"/>
            </w:pPr>
            <w:r>
              <w:t>Input()</w:t>
            </w:r>
          </w:p>
        </w:tc>
        <w:tc>
          <w:tcPr>
            <w:tcW w:w="1440" w:type="dxa"/>
            <w:vAlign w:val="center"/>
          </w:tcPr>
          <w:p w14:paraId="3C8BA9BB" w14:textId="77777777" w:rsidR="00CC50FF" w:rsidRDefault="00CC50FF" w:rsidP="005E16B9">
            <w:pPr>
              <w:jc w:val="center"/>
            </w:pPr>
          </w:p>
        </w:tc>
        <w:tc>
          <w:tcPr>
            <w:tcW w:w="1350" w:type="dxa"/>
          </w:tcPr>
          <w:p w14:paraId="181B30CD" w14:textId="77777777" w:rsidR="00CC50FF" w:rsidRDefault="00CC50FF" w:rsidP="005E16B9">
            <w:pPr>
              <w:jc w:val="center"/>
            </w:pPr>
          </w:p>
        </w:tc>
        <w:tc>
          <w:tcPr>
            <w:tcW w:w="2250" w:type="dxa"/>
          </w:tcPr>
          <w:p w14:paraId="27338902" w14:textId="77777777" w:rsidR="00CC50FF" w:rsidRDefault="00CC50FF" w:rsidP="005E16B9">
            <w:pPr>
              <w:jc w:val="center"/>
            </w:pPr>
          </w:p>
        </w:tc>
      </w:tr>
      <w:tr w:rsidR="00CC50FF" w14:paraId="04FF6516" w14:textId="7F1BE4D2" w:rsidTr="00CC50FF">
        <w:trPr>
          <w:trHeight w:val="430"/>
        </w:trPr>
        <w:tc>
          <w:tcPr>
            <w:tcW w:w="1002" w:type="dxa"/>
            <w:vAlign w:val="center"/>
          </w:tcPr>
          <w:p w14:paraId="47E32215" w14:textId="770B37BB" w:rsidR="00CC50FF" w:rsidRDefault="00CC50FF" w:rsidP="00CC50FF">
            <w:pPr>
              <w:jc w:val="center"/>
            </w:pPr>
            <w:r>
              <w:t>3</w:t>
            </w:r>
          </w:p>
        </w:tc>
        <w:tc>
          <w:tcPr>
            <w:tcW w:w="1693" w:type="dxa"/>
            <w:vAlign w:val="center"/>
          </w:tcPr>
          <w:p w14:paraId="6F9F5D36" w14:textId="77777777" w:rsidR="00CC50FF" w:rsidRDefault="00CC50FF" w:rsidP="005E16B9">
            <w:pPr>
              <w:jc w:val="center"/>
            </w:pPr>
          </w:p>
        </w:tc>
        <w:tc>
          <w:tcPr>
            <w:tcW w:w="1530" w:type="dxa"/>
            <w:vAlign w:val="center"/>
          </w:tcPr>
          <w:p w14:paraId="4FC7DBCC" w14:textId="77777777" w:rsidR="00CC50FF" w:rsidRDefault="00CC50FF" w:rsidP="005E16B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14812A0" w14:textId="3D5813FA" w:rsidR="00CC50FF" w:rsidRDefault="00CC50FF" w:rsidP="005E16B9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3BB02A4E" w14:textId="622A03A7" w:rsidR="00CC50FF" w:rsidRDefault="00CC50FF" w:rsidP="005E16B9">
            <w:pPr>
              <w:jc w:val="center"/>
            </w:pPr>
            <w:r>
              <w:t>Len(text)-1</w:t>
            </w:r>
          </w:p>
        </w:tc>
        <w:tc>
          <w:tcPr>
            <w:tcW w:w="2250" w:type="dxa"/>
          </w:tcPr>
          <w:p w14:paraId="6C2636FC" w14:textId="77777777" w:rsidR="00CC50FF" w:rsidRDefault="00CC50FF" w:rsidP="005E16B9">
            <w:pPr>
              <w:jc w:val="center"/>
            </w:pPr>
          </w:p>
        </w:tc>
      </w:tr>
      <w:tr w:rsidR="00CC50FF" w14:paraId="3E322F61" w14:textId="77777777" w:rsidTr="00CC50FF">
        <w:trPr>
          <w:trHeight w:val="430"/>
        </w:trPr>
        <w:tc>
          <w:tcPr>
            <w:tcW w:w="1002" w:type="dxa"/>
            <w:vAlign w:val="center"/>
          </w:tcPr>
          <w:p w14:paraId="17BAF345" w14:textId="265070FC" w:rsidR="00CC50FF" w:rsidRDefault="00CC50FF" w:rsidP="00CC50FF">
            <w:pPr>
              <w:jc w:val="center"/>
            </w:pPr>
            <w:r>
              <w:t>4</w:t>
            </w:r>
          </w:p>
        </w:tc>
        <w:tc>
          <w:tcPr>
            <w:tcW w:w="1693" w:type="dxa"/>
            <w:vAlign w:val="center"/>
          </w:tcPr>
          <w:p w14:paraId="7A135297" w14:textId="77777777" w:rsidR="00CC50FF" w:rsidRDefault="00CC50FF" w:rsidP="005E16B9">
            <w:pPr>
              <w:jc w:val="center"/>
            </w:pPr>
          </w:p>
        </w:tc>
        <w:tc>
          <w:tcPr>
            <w:tcW w:w="1530" w:type="dxa"/>
            <w:vAlign w:val="center"/>
          </w:tcPr>
          <w:p w14:paraId="5254515B" w14:textId="77777777" w:rsidR="00CC50FF" w:rsidRDefault="00CC50FF" w:rsidP="005E16B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07C1FC7C" w14:textId="77777777" w:rsidR="00CC50FF" w:rsidRDefault="00CC50FF" w:rsidP="005E16B9">
            <w:pPr>
              <w:jc w:val="center"/>
            </w:pPr>
          </w:p>
        </w:tc>
        <w:tc>
          <w:tcPr>
            <w:tcW w:w="1350" w:type="dxa"/>
          </w:tcPr>
          <w:p w14:paraId="37FFCE28" w14:textId="77777777" w:rsidR="00CC50FF" w:rsidRDefault="00CC50FF" w:rsidP="005E16B9">
            <w:pPr>
              <w:jc w:val="center"/>
            </w:pPr>
          </w:p>
        </w:tc>
        <w:tc>
          <w:tcPr>
            <w:tcW w:w="2250" w:type="dxa"/>
          </w:tcPr>
          <w:p w14:paraId="6B949558" w14:textId="4C806627" w:rsidR="00CC50FF" w:rsidRDefault="00CC50FF" w:rsidP="005E16B9">
            <w:pPr>
              <w:jc w:val="center"/>
            </w:pPr>
            <w:r>
              <w:t>Text[i+1]&lt;text[i]</w:t>
            </w:r>
          </w:p>
        </w:tc>
      </w:tr>
      <w:tr w:rsidR="00CC50FF" w14:paraId="47704845" w14:textId="77777777" w:rsidTr="00CC50FF">
        <w:trPr>
          <w:trHeight w:val="430"/>
        </w:trPr>
        <w:tc>
          <w:tcPr>
            <w:tcW w:w="1002" w:type="dxa"/>
            <w:vAlign w:val="center"/>
          </w:tcPr>
          <w:p w14:paraId="02AFAE15" w14:textId="3020C29D" w:rsidR="00CC50FF" w:rsidRDefault="00CC50FF" w:rsidP="00CC50FF">
            <w:pPr>
              <w:jc w:val="center"/>
            </w:pPr>
            <w:r>
              <w:t>5</w:t>
            </w:r>
          </w:p>
        </w:tc>
        <w:tc>
          <w:tcPr>
            <w:tcW w:w="1693" w:type="dxa"/>
            <w:vAlign w:val="center"/>
          </w:tcPr>
          <w:p w14:paraId="28B61D6B" w14:textId="4A9C0A50" w:rsidR="00CC50FF" w:rsidRDefault="00CC50FF" w:rsidP="005E16B9">
            <w:pPr>
              <w:jc w:val="center"/>
            </w:pPr>
            <w:r>
              <w:t>Not shorted</w:t>
            </w:r>
          </w:p>
        </w:tc>
        <w:tc>
          <w:tcPr>
            <w:tcW w:w="1530" w:type="dxa"/>
            <w:vAlign w:val="center"/>
          </w:tcPr>
          <w:p w14:paraId="6D9357C7" w14:textId="77777777" w:rsidR="00CC50FF" w:rsidRDefault="00CC50FF" w:rsidP="005E16B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89B7031" w14:textId="77777777" w:rsidR="00CC50FF" w:rsidRDefault="00CC50FF" w:rsidP="005E16B9">
            <w:pPr>
              <w:jc w:val="center"/>
            </w:pPr>
          </w:p>
        </w:tc>
        <w:tc>
          <w:tcPr>
            <w:tcW w:w="1350" w:type="dxa"/>
          </w:tcPr>
          <w:p w14:paraId="0E2BEE3B" w14:textId="77777777" w:rsidR="00CC50FF" w:rsidRDefault="00CC50FF" w:rsidP="005E16B9">
            <w:pPr>
              <w:jc w:val="center"/>
            </w:pPr>
          </w:p>
        </w:tc>
        <w:tc>
          <w:tcPr>
            <w:tcW w:w="2250" w:type="dxa"/>
          </w:tcPr>
          <w:p w14:paraId="465F0C86" w14:textId="77777777" w:rsidR="00CC50FF" w:rsidRDefault="00CC50FF" w:rsidP="005E16B9">
            <w:pPr>
              <w:jc w:val="center"/>
            </w:pPr>
          </w:p>
        </w:tc>
      </w:tr>
      <w:tr w:rsidR="00CC50FF" w14:paraId="2406B37F" w14:textId="77777777" w:rsidTr="00CC50FF">
        <w:trPr>
          <w:trHeight w:val="430"/>
        </w:trPr>
        <w:tc>
          <w:tcPr>
            <w:tcW w:w="1002" w:type="dxa"/>
            <w:vAlign w:val="center"/>
          </w:tcPr>
          <w:p w14:paraId="41035287" w14:textId="73D6D2B4" w:rsidR="00CC50FF" w:rsidRDefault="00CC50FF" w:rsidP="00CC50FF">
            <w:pPr>
              <w:jc w:val="center"/>
            </w:pPr>
            <w:r>
              <w:t>6</w:t>
            </w:r>
          </w:p>
        </w:tc>
        <w:tc>
          <w:tcPr>
            <w:tcW w:w="1693" w:type="dxa"/>
            <w:vAlign w:val="center"/>
          </w:tcPr>
          <w:p w14:paraId="3781CAA7" w14:textId="0E5A309F" w:rsidR="00CC50FF" w:rsidRDefault="00CC50FF" w:rsidP="005E16B9">
            <w:pPr>
              <w:jc w:val="center"/>
            </w:pPr>
            <w:r>
              <w:t>print</w:t>
            </w:r>
          </w:p>
        </w:tc>
        <w:tc>
          <w:tcPr>
            <w:tcW w:w="1530" w:type="dxa"/>
            <w:vAlign w:val="center"/>
          </w:tcPr>
          <w:p w14:paraId="094838B2" w14:textId="77777777" w:rsidR="00CC50FF" w:rsidRDefault="00CC50FF" w:rsidP="005E16B9">
            <w:pPr>
              <w:jc w:val="center"/>
            </w:pPr>
          </w:p>
        </w:tc>
        <w:tc>
          <w:tcPr>
            <w:tcW w:w="1440" w:type="dxa"/>
            <w:vAlign w:val="center"/>
          </w:tcPr>
          <w:p w14:paraId="32B3B7D7" w14:textId="77777777" w:rsidR="00CC50FF" w:rsidRDefault="00CC50FF" w:rsidP="005E16B9">
            <w:pPr>
              <w:jc w:val="center"/>
            </w:pPr>
          </w:p>
        </w:tc>
        <w:tc>
          <w:tcPr>
            <w:tcW w:w="1350" w:type="dxa"/>
          </w:tcPr>
          <w:p w14:paraId="33A08F45" w14:textId="77777777" w:rsidR="00CC50FF" w:rsidRDefault="00CC50FF" w:rsidP="005E16B9">
            <w:pPr>
              <w:jc w:val="center"/>
            </w:pPr>
          </w:p>
        </w:tc>
        <w:tc>
          <w:tcPr>
            <w:tcW w:w="2250" w:type="dxa"/>
          </w:tcPr>
          <w:p w14:paraId="31A50D94" w14:textId="77777777" w:rsidR="00CC50FF" w:rsidRDefault="00CC50FF" w:rsidP="005E16B9">
            <w:pPr>
              <w:jc w:val="center"/>
            </w:pPr>
          </w:p>
        </w:tc>
      </w:tr>
    </w:tbl>
    <w:p w14:paraId="2A8E29E3" w14:textId="21076909" w:rsidR="002C58B0" w:rsidRDefault="002C58B0" w:rsidP="002C58B0">
      <w:pPr>
        <w:pStyle w:val="ListParagraph"/>
        <w:rPr>
          <w:rFonts w:eastAsia="Times New Roman" w:cstheme="minorHAnsi"/>
        </w:rPr>
      </w:pPr>
    </w:p>
    <w:p w14:paraId="34554142" w14:textId="0517BC5F" w:rsidR="002C58B0" w:rsidRPr="00EB0EDB" w:rsidRDefault="002C58B0" w:rsidP="002C58B0">
      <w:pPr>
        <w:rPr>
          <w:rFonts w:eastAsia="Times New Roman" w:cstheme="minorHAnsi"/>
          <w:color w:val="0070C0"/>
          <w:sz w:val="36"/>
          <w:szCs w:val="52"/>
        </w:rPr>
      </w:pPr>
      <w:r w:rsidRPr="00EB0EDB">
        <w:rPr>
          <w:rFonts w:eastAsia="Times New Roman" w:cstheme="minorHAnsi"/>
          <w:color w:val="0070C0"/>
          <w:sz w:val="36"/>
          <w:szCs w:val="52"/>
        </w:rPr>
        <w:lastRenderedPageBreak/>
        <w:t>Exercise2</w:t>
      </w:r>
    </w:p>
    <w:p w14:paraId="7ABC53BF" w14:textId="4F2DC93E" w:rsidR="00C53EF5" w:rsidRPr="002E7888" w:rsidRDefault="00C53EF5" w:rsidP="002E7888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2D20D33B" w14:textId="3072CF7F" w:rsidR="00C53EF5" w:rsidRDefault="00F17E98" w:rsidP="00C53EF5">
      <w:pPr>
        <w:pStyle w:val="ListParagraph"/>
        <w:numPr>
          <w:ilvl w:val="0"/>
          <w:numId w:val="41"/>
        </w:numPr>
      </w:pPr>
      <w:r>
        <w:t xml:space="preserve">Control that the text is owning only </w:t>
      </w:r>
      <w:r w:rsidR="00C53EF5" w:rsidRPr="000A6E58">
        <w:t>"ab</w:t>
      </w:r>
      <w:r w:rsidR="00C53EF5">
        <w:t>c</w:t>
      </w:r>
      <w:r w:rsidR="00C53EF5" w:rsidRPr="000A6E58">
        <w:t>" pattern.</w:t>
      </w:r>
    </w:p>
    <w:p w14:paraId="614CEB58" w14:textId="44338D77" w:rsidR="00F17E98" w:rsidRDefault="00F17E98" w:rsidP="00F17E98">
      <w:pPr>
        <w:pStyle w:val="ListParagraph"/>
        <w:numPr>
          <w:ilvl w:val="1"/>
          <w:numId w:val="41"/>
        </w:numPr>
      </w:pPr>
      <w:r>
        <w:t>Print “OK” if so</w:t>
      </w:r>
    </w:p>
    <w:p w14:paraId="3E5F57A7" w14:textId="170B8FB5" w:rsidR="00F17E98" w:rsidRPr="004B1B34" w:rsidRDefault="00F17E98" w:rsidP="00F17E98">
      <w:pPr>
        <w:pStyle w:val="ListParagraph"/>
        <w:numPr>
          <w:ilvl w:val="1"/>
          <w:numId w:val="41"/>
        </w:numPr>
      </w:pPr>
      <w:r>
        <w:t>Otherwise, print “WRONG”</w:t>
      </w:r>
    </w:p>
    <w:p w14:paraId="1FED093B" w14:textId="77777777" w:rsidR="00C53EF5" w:rsidRPr="00162D44" w:rsidRDefault="00C53EF5" w:rsidP="00C53EF5">
      <w:pPr>
        <w:pStyle w:val="Question"/>
        <w:numPr>
          <w:ilvl w:val="0"/>
          <w:numId w:val="42"/>
        </w:numPr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53EF5" w:rsidRPr="00267592" w14:paraId="6E0AAE98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7A0D2B5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FC04457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53EF5" w:rsidRPr="00C53EF5" w14:paraId="68C8EF5A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2AD8FA20" w14:textId="00515A9D" w:rsidR="00C53EF5" w:rsidRPr="00C53EF5" w:rsidRDefault="00F17E98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</w:t>
            </w:r>
          </w:p>
        </w:tc>
        <w:tc>
          <w:tcPr>
            <w:tcW w:w="5245" w:type="dxa"/>
            <w:vAlign w:val="center"/>
          </w:tcPr>
          <w:p w14:paraId="61006FAB" w14:textId="38673A7A" w:rsidR="00C53EF5" w:rsidRPr="00C53EF5" w:rsidRDefault="00515ED6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C53EF5" w:rsidRPr="00C85074" w14:paraId="22CF397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F932FAD" w14:textId="3A9CF5C5" w:rsidR="00C53EF5" w:rsidRDefault="00F17E98" w:rsidP="003C6B17">
            <w:pPr>
              <w:jc w:val="left"/>
            </w:pPr>
            <w:r>
              <w:t>abcabc</w:t>
            </w:r>
          </w:p>
        </w:tc>
        <w:tc>
          <w:tcPr>
            <w:tcW w:w="5245" w:type="dxa"/>
            <w:vAlign w:val="center"/>
          </w:tcPr>
          <w:p w14:paraId="4C98F3D6" w14:textId="586F8486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C53EF5" w:rsidRPr="00C85074" w14:paraId="3FF9732B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2DCC3E8" w14:textId="25E3B776" w:rsidR="00C53EF5" w:rsidRPr="00B1336D" w:rsidRDefault="00F17E98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</w:t>
            </w:r>
          </w:p>
        </w:tc>
        <w:tc>
          <w:tcPr>
            <w:tcW w:w="5245" w:type="dxa"/>
            <w:vAlign w:val="center"/>
          </w:tcPr>
          <w:p w14:paraId="6A5452CD" w14:textId="1AEF08A9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3E2E04" w:rsidRPr="00C85074" w14:paraId="2DD6A05E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22374E1" w14:textId="21A7E05B" w:rsidR="003E2E04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aabc</w:t>
            </w:r>
          </w:p>
        </w:tc>
        <w:tc>
          <w:tcPr>
            <w:tcW w:w="5245" w:type="dxa"/>
            <w:vAlign w:val="center"/>
          </w:tcPr>
          <w:p w14:paraId="0547C82A" w14:textId="49111F8D" w:rsidR="003E2E04" w:rsidRPr="00C85074" w:rsidRDefault="00E520FE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515ED6" w:rsidRPr="00C85074" w14:paraId="12ADCBE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5AC7BBB" w14:textId="1401155A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</w:t>
            </w:r>
          </w:p>
        </w:tc>
        <w:tc>
          <w:tcPr>
            <w:tcW w:w="5245" w:type="dxa"/>
            <w:vAlign w:val="center"/>
          </w:tcPr>
          <w:p w14:paraId="45135B99" w14:textId="4B8DD9B6" w:rsidR="00515ED6" w:rsidRPr="00C85074" w:rsidRDefault="00926CEC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515ED6" w:rsidRPr="00C85074" w14:paraId="633E301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05EEF54" w14:textId="0BB88EF3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abcabcab</w:t>
            </w:r>
          </w:p>
        </w:tc>
        <w:tc>
          <w:tcPr>
            <w:tcW w:w="5245" w:type="dxa"/>
            <w:vAlign w:val="center"/>
          </w:tcPr>
          <w:p w14:paraId="55100936" w14:textId="2C83B897" w:rsidR="00515ED6" w:rsidRPr="00C85074" w:rsidRDefault="00926CEC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515ED6" w:rsidRPr="00C85074" w14:paraId="15287AF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5BD77DA8" w14:textId="2C6D7803" w:rsidR="00515ED6" w:rsidRDefault="00FF3F6E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abcdefg</w:t>
            </w:r>
          </w:p>
        </w:tc>
        <w:tc>
          <w:tcPr>
            <w:tcW w:w="5245" w:type="dxa"/>
            <w:vAlign w:val="center"/>
          </w:tcPr>
          <w:p w14:paraId="74FC7BDB" w14:textId="221FEB99" w:rsidR="00515ED6" w:rsidRPr="00C85074" w:rsidRDefault="00926CEC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</w:tbl>
    <w:p w14:paraId="329178BC" w14:textId="1BE2ACA0" w:rsidR="00CF5391" w:rsidRDefault="00C0786B" w:rsidP="00C53EF5">
      <w:pPr>
        <w:pStyle w:val="Question"/>
      </w:pPr>
      <w:r>
        <w:t>Create your flowchart structure with black boxes.</w:t>
      </w:r>
    </w:p>
    <w:p w14:paraId="38CF23F9" w14:textId="3B2F2612" w:rsidR="002E7888" w:rsidRDefault="002E7888" w:rsidP="002E7888">
      <w:pPr>
        <w:pStyle w:val="ListParagraph"/>
        <w:numPr>
          <w:ilvl w:val="0"/>
          <w:numId w:val="43"/>
        </w:numPr>
      </w:pPr>
      <w:r>
        <w:t>Each student has to create his own.</w:t>
      </w:r>
    </w:p>
    <w:p w14:paraId="15AF3F59" w14:textId="7CEAD5C5" w:rsidR="002E7888" w:rsidRDefault="002E7888" w:rsidP="002E7888">
      <w:pPr>
        <w:pStyle w:val="ListParagraph"/>
        <w:numPr>
          <w:ilvl w:val="0"/>
          <w:numId w:val="43"/>
        </w:numPr>
      </w:pPr>
      <w:r>
        <w:t>Share the result in group of 3</w:t>
      </w:r>
      <w:r w:rsidR="00B5648B">
        <w:t>.</w:t>
      </w:r>
    </w:p>
    <w:p w14:paraId="3650FC9E" w14:textId="3DF74E52" w:rsidR="00290F22" w:rsidRDefault="009A2FAB" w:rsidP="00290F22">
      <w:pPr>
        <w:pStyle w:val="Instructions"/>
      </w:pPr>
      <w:r>
        <w:t>1 use variable to store input Ex: text=input()</w:t>
      </w:r>
    </w:p>
    <w:p w14:paraId="53848730" w14:textId="255AE40A" w:rsidR="009A2FAB" w:rsidRDefault="009A2FAB" w:rsidP="00290F22">
      <w:pPr>
        <w:pStyle w:val="Instructions"/>
      </w:pPr>
      <w:r>
        <w:t>2 put the result =0</w:t>
      </w:r>
    </w:p>
    <w:p w14:paraId="2AEB157F" w14:textId="19CA3E66" w:rsidR="009A2FAB" w:rsidRDefault="009A2FAB" w:rsidP="00290F22">
      <w:pPr>
        <w:pStyle w:val="Instructions"/>
      </w:pPr>
      <w:r>
        <w:t>3 put count =0</w:t>
      </w:r>
    </w:p>
    <w:p w14:paraId="3FCA5535" w14:textId="3212AC9B" w:rsidR="009A2FAB" w:rsidRDefault="009A2FAB" w:rsidP="009A2FAB">
      <w:pPr>
        <w:pStyle w:val="Instructions"/>
      </w:pPr>
      <w:r>
        <w:t>4 use for loop and len(text) to count the text that you input</w:t>
      </w:r>
    </w:p>
    <w:p w14:paraId="11748AAE" w14:textId="4467FBD3" w:rsidR="009A2FAB" w:rsidRDefault="009A2FAB" w:rsidP="009A2FAB">
      <w:pPr>
        <w:pStyle w:val="Instructions"/>
      </w:pPr>
      <w:r>
        <w:t>5 put count +=1</w:t>
      </w:r>
      <w:r w:rsidR="005B6691">
        <w:t xml:space="preserve"> </w:t>
      </w:r>
    </w:p>
    <w:p w14:paraId="3BDD55E3" w14:textId="1F570955" w:rsidR="005B6691" w:rsidRDefault="005B6691" w:rsidP="009A2FAB">
      <w:pPr>
        <w:pStyle w:val="Instructions"/>
      </w:pPr>
      <w:r>
        <w:t>6 check condition if index &gt;1</w:t>
      </w:r>
    </w:p>
    <w:p w14:paraId="690DD652" w14:textId="68DFB480" w:rsidR="005B6691" w:rsidRDefault="005B6691" w:rsidP="009A2FAB">
      <w:pPr>
        <w:pStyle w:val="Instructions"/>
      </w:pPr>
      <w:r>
        <w:t>7 check condition again if text[i]==c and text[i-1]==b and text[i-2]==a</w:t>
      </w:r>
    </w:p>
    <w:p w14:paraId="691C8DD4" w14:textId="5DF6552F" w:rsidR="005B6691" w:rsidRDefault="005B6691" w:rsidP="009A2FAB">
      <w:pPr>
        <w:pStyle w:val="Instructions"/>
      </w:pPr>
      <w:r>
        <w:t>8 print Ok</w:t>
      </w:r>
    </w:p>
    <w:p w14:paraId="07D6C82D" w14:textId="2F705D69" w:rsidR="00290F22" w:rsidRDefault="005B6691" w:rsidP="005B6691">
      <w:pPr>
        <w:pStyle w:val="Instructions"/>
      </w:pPr>
      <w:r>
        <w:t>9  Otherwise print Wrong</w:t>
      </w:r>
    </w:p>
    <w:p w14:paraId="7BE5E16F" w14:textId="344C4D51" w:rsidR="00C0786B" w:rsidRDefault="00C0786B" w:rsidP="00C53EF5">
      <w:pPr>
        <w:pStyle w:val="Question"/>
      </w:pPr>
      <w:r>
        <w:t>Implement it in Python.</w:t>
      </w:r>
      <w:r w:rsidR="002E7888">
        <w:t xml:space="preserve"> In group of 3</w:t>
      </w:r>
      <w:r w:rsidR="00B5648B">
        <w:t>.</w:t>
      </w:r>
    </w:p>
    <w:p w14:paraId="00BA4BE0" w14:textId="6D7FD0BA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text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E520FE">
        <w:rPr>
          <w:rFonts w:ascii="Consolas" w:eastAsia="Times New Roman" w:hAnsi="Consolas"/>
          <w:color w:val="A6E22E"/>
          <w:sz w:val="21"/>
          <w:szCs w:val="21"/>
          <w:lang w:eastAsia="en-US"/>
        </w:rPr>
        <w:t>input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()</w:t>
      </w:r>
    </w:p>
    <w:p w14:paraId="05FD7791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result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E520FE">
        <w:rPr>
          <w:rFonts w:ascii="Consolas" w:eastAsia="Times New Roman" w:hAnsi="Consolas"/>
          <w:color w:val="AE81FF"/>
          <w:sz w:val="21"/>
          <w:szCs w:val="21"/>
          <w:lang w:eastAsia="en-US"/>
        </w:rPr>
        <w:t>0</w:t>
      </w:r>
    </w:p>
    <w:p w14:paraId="67E0A913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count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E520FE">
        <w:rPr>
          <w:rFonts w:ascii="Consolas" w:eastAsia="Times New Roman" w:hAnsi="Consolas"/>
          <w:color w:val="AE81FF"/>
          <w:sz w:val="21"/>
          <w:szCs w:val="21"/>
          <w:lang w:eastAsia="en-US"/>
        </w:rPr>
        <w:t>0</w:t>
      </w:r>
    </w:p>
    <w:p w14:paraId="30C33A78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for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i 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in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E520FE">
        <w:rPr>
          <w:rFonts w:ascii="Consolas" w:eastAsia="Times New Roman" w:hAnsi="Consolas"/>
          <w:color w:val="A6E22E"/>
          <w:sz w:val="21"/>
          <w:szCs w:val="21"/>
          <w:u w:val="single"/>
          <w:lang w:eastAsia="en-US"/>
        </w:rPr>
        <w:t>range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(</w:t>
      </w:r>
      <w:r w:rsidRPr="00E520FE">
        <w:rPr>
          <w:rFonts w:ascii="Consolas" w:eastAsia="Times New Roman" w:hAnsi="Consolas"/>
          <w:color w:val="A6E22E"/>
          <w:sz w:val="21"/>
          <w:szCs w:val="21"/>
          <w:lang w:eastAsia="en-US"/>
        </w:rPr>
        <w:t>len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(text)):</w:t>
      </w:r>
    </w:p>
    <w:p w14:paraId="4CA6CBC9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    count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+=</w:t>
      </w:r>
      <w:r w:rsidRPr="00E520FE">
        <w:rPr>
          <w:rFonts w:ascii="Consolas" w:eastAsia="Times New Roman" w:hAnsi="Consolas"/>
          <w:color w:val="AE81FF"/>
          <w:sz w:val="21"/>
          <w:szCs w:val="21"/>
          <w:lang w:eastAsia="en-US"/>
        </w:rPr>
        <w:t>1</w:t>
      </w:r>
    </w:p>
    <w:p w14:paraId="35E4AEB8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    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if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i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&gt;</w:t>
      </w:r>
      <w:r w:rsidRPr="00E520FE">
        <w:rPr>
          <w:rFonts w:ascii="Consolas" w:eastAsia="Times New Roman" w:hAnsi="Consolas"/>
          <w:color w:val="AE81FF"/>
          <w:sz w:val="21"/>
          <w:szCs w:val="21"/>
          <w:lang w:eastAsia="en-US"/>
        </w:rPr>
        <w:t>1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:</w:t>
      </w:r>
    </w:p>
    <w:p w14:paraId="210F9460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        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if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text[i]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==</w:t>
      </w:r>
      <w:r w:rsidRPr="00E520FE">
        <w:rPr>
          <w:rFonts w:ascii="Consolas" w:eastAsia="Times New Roman" w:hAnsi="Consolas"/>
          <w:color w:val="E6DB74"/>
          <w:sz w:val="21"/>
          <w:szCs w:val="21"/>
          <w:lang w:eastAsia="en-US"/>
        </w:rPr>
        <w:t>"c"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and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text[i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-</w:t>
      </w:r>
      <w:r w:rsidRPr="00E520FE">
        <w:rPr>
          <w:rFonts w:ascii="Consolas" w:eastAsia="Times New Roman" w:hAnsi="Consolas"/>
          <w:color w:val="AE81FF"/>
          <w:sz w:val="21"/>
          <w:szCs w:val="21"/>
          <w:lang w:eastAsia="en-US"/>
        </w:rPr>
        <w:t>1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]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==</w:t>
      </w:r>
      <w:r w:rsidRPr="00E520FE">
        <w:rPr>
          <w:rFonts w:ascii="Consolas" w:eastAsia="Times New Roman" w:hAnsi="Consolas"/>
          <w:color w:val="E6DB74"/>
          <w:sz w:val="21"/>
          <w:szCs w:val="21"/>
          <w:lang w:eastAsia="en-US"/>
        </w:rPr>
        <w:t>"b"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and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 text[i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-</w:t>
      </w:r>
      <w:r w:rsidRPr="00E520FE">
        <w:rPr>
          <w:rFonts w:ascii="Consolas" w:eastAsia="Times New Roman" w:hAnsi="Consolas"/>
          <w:color w:val="AE81FF"/>
          <w:sz w:val="21"/>
          <w:szCs w:val="21"/>
          <w:lang w:eastAsia="en-US"/>
        </w:rPr>
        <w:t>2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]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==</w:t>
      </w:r>
      <w:r w:rsidRPr="00E520FE">
        <w:rPr>
          <w:rFonts w:ascii="Consolas" w:eastAsia="Times New Roman" w:hAnsi="Consolas"/>
          <w:color w:val="E6DB74"/>
          <w:sz w:val="21"/>
          <w:szCs w:val="21"/>
          <w:lang w:eastAsia="en-US"/>
        </w:rPr>
        <w:t>"a"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:</w:t>
      </w:r>
    </w:p>
    <w:p w14:paraId="6DBBDDF2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            result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E520FE">
        <w:rPr>
          <w:rFonts w:ascii="Consolas" w:eastAsia="Times New Roman" w:hAnsi="Consolas"/>
          <w:color w:val="E6DB74"/>
          <w:sz w:val="21"/>
          <w:szCs w:val="21"/>
          <w:lang w:eastAsia="en-US"/>
        </w:rPr>
        <w:t>"Ok"</w:t>
      </w:r>
    </w:p>
    <w:p w14:paraId="5B3E7A28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 xml:space="preserve">        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else</w:t>
      </w: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t>:</w:t>
      </w:r>
    </w:p>
    <w:p w14:paraId="06E14A72" w14:textId="77777777" w:rsidR="00E520FE" w:rsidRPr="00E520FE" w:rsidRDefault="00E520FE" w:rsidP="00E520FE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F8F8F2"/>
          <w:sz w:val="21"/>
          <w:szCs w:val="21"/>
          <w:lang w:eastAsia="en-US"/>
        </w:rPr>
        <w:lastRenderedPageBreak/>
        <w:t>            result</w:t>
      </w:r>
      <w:r w:rsidRPr="00E520FE">
        <w:rPr>
          <w:rFonts w:ascii="Consolas" w:eastAsia="Times New Roman" w:hAnsi="Consolas"/>
          <w:color w:val="F92672"/>
          <w:sz w:val="21"/>
          <w:szCs w:val="21"/>
          <w:lang w:eastAsia="en-US"/>
        </w:rPr>
        <w:t>=</w:t>
      </w:r>
      <w:r w:rsidRPr="00E520FE">
        <w:rPr>
          <w:rFonts w:ascii="Consolas" w:eastAsia="Times New Roman" w:hAnsi="Consolas"/>
          <w:color w:val="E6DB74"/>
          <w:sz w:val="21"/>
          <w:szCs w:val="21"/>
          <w:lang w:eastAsia="en-US"/>
        </w:rPr>
        <w:t>"wrong"</w:t>
      </w:r>
    </w:p>
    <w:p w14:paraId="47791BF7" w14:textId="18220679" w:rsidR="00290F22" w:rsidRPr="005B6691" w:rsidRDefault="00E520FE" w:rsidP="005B6691">
      <w:pPr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/>
          <w:color w:val="F8F8F2"/>
          <w:sz w:val="21"/>
          <w:szCs w:val="21"/>
          <w:lang w:eastAsia="en-US"/>
        </w:rPr>
      </w:pPr>
      <w:r w:rsidRPr="00E520FE">
        <w:rPr>
          <w:rFonts w:ascii="Consolas" w:eastAsia="Times New Roman" w:hAnsi="Consolas"/>
          <w:color w:val="A6E22E"/>
          <w:sz w:val="21"/>
          <w:szCs w:val="21"/>
          <w:lang w:eastAsia="en-US"/>
        </w:rPr>
        <w:t>print</w:t>
      </w:r>
      <w:r w:rsidR="005B6691">
        <w:rPr>
          <w:rFonts w:ascii="Consolas" w:eastAsia="Times New Roman" w:hAnsi="Consolas"/>
          <w:color w:val="F8F8F2"/>
          <w:sz w:val="21"/>
          <w:szCs w:val="21"/>
          <w:lang w:eastAsia="en-US"/>
        </w:rPr>
        <w:t>(result)</w:t>
      </w:r>
    </w:p>
    <w:p w14:paraId="44125D93" w14:textId="00CFE2C5" w:rsidR="00C0786B" w:rsidRDefault="00C0786B" w:rsidP="00C53EF5">
      <w:pPr>
        <w:pStyle w:val="Question"/>
      </w:pPr>
      <w:r>
        <w:t xml:space="preserve">Fill up the </w:t>
      </w:r>
      <w:r w:rsidR="002E7888">
        <w:t>execution</w:t>
      </w:r>
      <w:r>
        <w:t xml:space="preserve"> </w:t>
      </w:r>
      <w:r w:rsidR="002E7888">
        <w:t>table.</w:t>
      </w:r>
      <w:r w:rsidR="002E7888" w:rsidRPr="002E7888">
        <w:t xml:space="preserve"> </w:t>
      </w:r>
      <w:r w:rsidR="002E7888">
        <w:t>In group of 3</w:t>
      </w:r>
      <w:r w:rsidR="00B5648B">
        <w:t>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165"/>
        <w:gridCol w:w="1260"/>
        <w:gridCol w:w="1260"/>
        <w:gridCol w:w="1170"/>
        <w:gridCol w:w="1170"/>
        <w:gridCol w:w="3870"/>
      </w:tblGrid>
      <w:tr w:rsidR="002C58B0" w14:paraId="3567558E" w14:textId="06CF2219" w:rsidTr="00EB0EDB">
        <w:trPr>
          <w:trHeight w:val="430"/>
        </w:trPr>
        <w:tc>
          <w:tcPr>
            <w:tcW w:w="1165" w:type="dxa"/>
            <w:shd w:val="clear" w:color="auto" w:fill="B4C6E7" w:themeFill="accent1" w:themeFillTint="66"/>
            <w:vAlign w:val="center"/>
          </w:tcPr>
          <w:p w14:paraId="47EF4B04" w14:textId="77777777" w:rsidR="002C58B0" w:rsidRDefault="002C58B0" w:rsidP="003C6B17">
            <w:pPr>
              <w:jc w:val="center"/>
            </w:pPr>
            <w:r>
              <w:t>Step</w:t>
            </w:r>
          </w:p>
        </w:tc>
        <w:tc>
          <w:tcPr>
            <w:tcW w:w="1260" w:type="dxa"/>
            <w:shd w:val="clear" w:color="auto" w:fill="B4C6E7" w:themeFill="accent1" w:themeFillTint="66"/>
            <w:vAlign w:val="center"/>
          </w:tcPr>
          <w:p w14:paraId="421DB4B1" w14:textId="116EDCC6" w:rsidR="002C58B0" w:rsidRDefault="002C58B0" w:rsidP="003C6B17">
            <w:pPr>
              <w:jc w:val="center"/>
            </w:pPr>
            <w:r>
              <w:t>result</w:t>
            </w:r>
          </w:p>
        </w:tc>
        <w:tc>
          <w:tcPr>
            <w:tcW w:w="1260" w:type="dxa"/>
            <w:shd w:val="clear" w:color="auto" w:fill="B4C6E7" w:themeFill="accent1" w:themeFillTint="66"/>
            <w:vAlign w:val="center"/>
          </w:tcPr>
          <w:p w14:paraId="08A9B4C9" w14:textId="1BE47DC4" w:rsidR="002C58B0" w:rsidRDefault="002C58B0" w:rsidP="003C6B17">
            <w:pPr>
              <w:jc w:val="center"/>
            </w:pPr>
            <w:r>
              <w:t>Count=0</w:t>
            </w:r>
          </w:p>
        </w:tc>
        <w:tc>
          <w:tcPr>
            <w:tcW w:w="1170" w:type="dxa"/>
            <w:shd w:val="clear" w:color="auto" w:fill="B4C6E7" w:themeFill="accent1" w:themeFillTint="66"/>
            <w:vAlign w:val="center"/>
          </w:tcPr>
          <w:p w14:paraId="71892542" w14:textId="2B816630" w:rsidR="002C58B0" w:rsidRDefault="002C58B0" w:rsidP="003C6B17">
            <w:pPr>
              <w:jc w:val="center"/>
            </w:pPr>
            <w:r>
              <w:t>i</w:t>
            </w:r>
          </w:p>
        </w:tc>
        <w:tc>
          <w:tcPr>
            <w:tcW w:w="1170" w:type="dxa"/>
            <w:shd w:val="clear" w:color="auto" w:fill="B4C6E7" w:themeFill="accent1" w:themeFillTint="66"/>
            <w:vAlign w:val="center"/>
          </w:tcPr>
          <w:p w14:paraId="15A75392" w14:textId="00DA5157" w:rsidR="002C58B0" w:rsidRDefault="00EB0EDB" w:rsidP="00EB0EDB">
            <w:pPr>
              <w:jc w:val="center"/>
            </w:pPr>
            <w:r>
              <w:t>Len(text)</w:t>
            </w:r>
          </w:p>
        </w:tc>
        <w:tc>
          <w:tcPr>
            <w:tcW w:w="3870" w:type="dxa"/>
            <w:shd w:val="clear" w:color="auto" w:fill="B4C6E7" w:themeFill="accent1" w:themeFillTint="66"/>
            <w:vAlign w:val="center"/>
          </w:tcPr>
          <w:p w14:paraId="535BE00A" w14:textId="304ABB7F" w:rsidR="002C58B0" w:rsidRDefault="00EB0EDB" w:rsidP="002C58B0">
            <w:pPr>
              <w:jc w:val="center"/>
            </w:pPr>
            <w:r>
              <w:t>if</w:t>
            </w:r>
          </w:p>
        </w:tc>
      </w:tr>
      <w:tr w:rsidR="002C58B0" w14:paraId="2DD6E720" w14:textId="06AEBA00" w:rsidTr="00CC50FF">
        <w:trPr>
          <w:trHeight w:val="253"/>
        </w:trPr>
        <w:tc>
          <w:tcPr>
            <w:tcW w:w="1165" w:type="dxa"/>
            <w:vAlign w:val="center"/>
          </w:tcPr>
          <w:p w14:paraId="5849F6BC" w14:textId="77777777" w:rsidR="002C58B0" w:rsidRDefault="002C58B0" w:rsidP="003C6B17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88B7572" w14:textId="5ACAEEA1" w:rsidR="002C58B0" w:rsidRDefault="002C58B0" w:rsidP="003C6B17">
            <w:pPr>
              <w:jc w:val="center"/>
            </w:pPr>
            <w:r>
              <w:t>0</w:t>
            </w:r>
          </w:p>
        </w:tc>
        <w:tc>
          <w:tcPr>
            <w:tcW w:w="1260" w:type="dxa"/>
            <w:vAlign w:val="center"/>
          </w:tcPr>
          <w:p w14:paraId="09256684" w14:textId="77777777" w:rsidR="002C58B0" w:rsidRDefault="002C58B0" w:rsidP="003C6B17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ADA9018" w14:textId="77777777" w:rsidR="002C58B0" w:rsidRDefault="002C58B0" w:rsidP="003C6B17">
            <w:pPr>
              <w:jc w:val="center"/>
            </w:pPr>
          </w:p>
        </w:tc>
        <w:tc>
          <w:tcPr>
            <w:tcW w:w="1170" w:type="dxa"/>
            <w:shd w:val="clear" w:color="auto" w:fill="FFFFFF" w:themeFill="background1"/>
          </w:tcPr>
          <w:p w14:paraId="0D38B52C" w14:textId="77777777" w:rsidR="002C58B0" w:rsidRDefault="002C58B0" w:rsidP="003C6B17">
            <w:pPr>
              <w:jc w:val="center"/>
            </w:pPr>
          </w:p>
        </w:tc>
        <w:tc>
          <w:tcPr>
            <w:tcW w:w="3870" w:type="dxa"/>
          </w:tcPr>
          <w:p w14:paraId="782247B8" w14:textId="4F3DB43F" w:rsidR="002C58B0" w:rsidRDefault="002C58B0" w:rsidP="003C6B17">
            <w:pPr>
              <w:jc w:val="center"/>
            </w:pPr>
          </w:p>
        </w:tc>
      </w:tr>
      <w:tr w:rsidR="002C58B0" w14:paraId="19D1791B" w14:textId="5626671D" w:rsidTr="00CC50FF">
        <w:trPr>
          <w:trHeight w:val="253"/>
        </w:trPr>
        <w:tc>
          <w:tcPr>
            <w:tcW w:w="1165" w:type="dxa"/>
            <w:vAlign w:val="center"/>
          </w:tcPr>
          <w:p w14:paraId="286D7A96" w14:textId="77777777" w:rsidR="002C58B0" w:rsidRDefault="002C58B0" w:rsidP="003C6B17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0B049CAB" w14:textId="77777777" w:rsidR="002C58B0" w:rsidRDefault="002C58B0" w:rsidP="003C6B17">
            <w:pPr>
              <w:jc w:val="center"/>
            </w:pPr>
          </w:p>
        </w:tc>
        <w:tc>
          <w:tcPr>
            <w:tcW w:w="1260" w:type="dxa"/>
            <w:vAlign w:val="center"/>
          </w:tcPr>
          <w:p w14:paraId="4AFB0D3C" w14:textId="36316C0F" w:rsidR="002C58B0" w:rsidRDefault="002C58B0" w:rsidP="003C6B17">
            <w:pPr>
              <w:jc w:val="center"/>
            </w:pPr>
            <w:r>
              <w:t>0</w:t>
            </w:r>
          </w:p>
        </w:tc>
        <w:tc>
          <w:tcPr>
            <w:tcW w:w="1170" w:type="dxa"/>
            <w:vAlign w:val="center"/>
          </w:tcPr>
          <w:p w14:paraId="1C378AB8" w14:textId="77777777" w:rsidR="002C58B0" w:rsidRDefault="002C58B0" w:rsidP="003C6B17">
            <w:pPr>
              <w:jc w:val="center"/>
            </w:pPr>
          </w:p>
        </w:tc>
        <w:tc>
          <w:tcPr>
            <w:tcW w:w="1170" w:type="dxa"/>
          </w:tcPr>
          <w:p w14:paraId="1AC2A183" w14:textId="77777777" w:rsidR="002C58B0" w:rsidRDefault="002C58B0" w:rsidP="003C6B17">
            <w:pPr>
              <w:jc w:val="center"/>
            </w:pPr>
          </w:p>
        </w:tc>
        <w:tc>
          <w:tcPr>
            <w:tcW w:w="3870" w:type="dxa"/>
          </w:tcPr>
          <w:p w14:paraId="1A4E9463" w14:textId="538B1C1F" w:rsidR="002C58B0" w:rsidRDefault="002C58B0" w:rsidP="003C6B17">
            <w:pPr>
              <w:jc w:val="center"/>
            </w:pPr>
          </w:p>
        </w:tc>
      </w:tr>
      <w:tr w:rsidR="002C58B0" w14:paraId="200C4BF7" w14:textId="539F4D11" w:rsidTr="00CC50FF">
        <w:trPr>
          <w:trHeight w:val="172"/>
        </w:trPr>
        <w:tc>
          <w:tcPr>
            <w:tcW w:w="1165" w:type="dxa"/>
            <w:vAlign w:val="center"/>
          </w:tcPr>
          <w:p w14:paraId="141FC67F" w14:textId="43F54044" w:rsidR="002C58B0" w:rsidRDefault="002C58B0" w:rsidP="003C6B17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220EA6C4" w14:textId="77777777" w:rsidR="002C58B0" w:rsidRDefault="002C58B0" w:rsidP="003C6B17">
            <w:pPr>
              <w:jc w:val="center"/>
            </w:pPr>
          </w:p>
        </w:tc>
        <w:tc>
          <w:tcPr>
            <w:tcW w:w="1260" w:type="dxa"/>
            <w:vAlign w:val="center"/>
          </w:tcPr>
          <w:p w14:paraId="272082A0" w14:textId="77777777" w:rsidR="002C58B0" w:rsidRDefault="002C58B0" w:rsidP="003C6B17">
            <w:pPr>
              <w:jc w:val="center"/>
            </w:pPr>
          </w:p>
        </w:tc>
        <w:tc>
          <w:tcPr>
            <w:tcW w:w="1170" w:type="dxa"/>
            <w:vAlign w:val="center"/>
          </w:tcPr>
          <w:p w14:paraId="253FEA4D" w14:textId="62CC7802" w:rsidR="002C58B0" w:rsidRDefault="002C58B0" w:rsidP="003C6B17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8302449" w14:textId="77777777" w:rsidR="002C58B0" w:rsidRDefault="002C58B0" w:rsidP="003C6B17">
            <w:pPr>
              <w:jc w:val="center"/>
            </w:pPr>
          </w:p>
        </w:tc>
        <w:tc>
          <w:tcPr>
            <w:tcW w:w="3870" w:type="dxa"/>
          </w:tcPr>
          <w:p w14:paraId="215C5A5F" w14:textId="37BAE6AC" w:rsidR="002C58B0" w:rsidRDefault="002C58B0" w:rsidP="003C6B17">
            <w:pPr>
              <w:jc w:val="center"/>
            </w:pPr>
          </w:p>
        </w:tc>
      </w:tr>
      <w:tr w:rsidR="002C58B0" w14:paraId="2DE3FD03" w14:textId="77777777" w:rsidTr="00CC50FF">
        <w:trPr>
          <w:trHeight w:val="190"/>
        </w:trPr>
        <w:tc>
          <w:tcPr>
            <w:tcW w:w="1165" w:type="dxa"/>
            <w:vAlign w:val="center"/>
          </w:tcPr>
          <w:p w14:paraId="6959E30D" w14:textId="1E6E32C9" w:rsidR="002C58B0" w:rsidRDefault="002C58B0" w:rsidP="003C6B17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38686B0D" w14:textId="77777777" w:rsidR="002C58B0" w:rsidRDefault="002C58B0" w:rsidP="003C6B17">
            <w:pPr>
              <w:jc w:val="center"/>
            </w:pPr>
          </w:p>
        </w:tc>
        <w:tc>
          <w:tcPr>
            <w:tcW w:w="1260" w:type="dxa"/>
            <w:vAlign w:val="center"/>
          </w:tcPr>
          <w:p w14:paraId="18DF98D5" w14:textId="191B10BC" w:rsidR="002C58B0" w:rsidRDefault="002C58B0" w:rsidP="003C6B17">
            <w:pPr>
              <w:jc w:val="center"/>
            </w:pPr>
            <w:r>
              <w:t>+=1</w:t>
            </w:r>
          </w:p>
        </w:tc>
        <w:tc>
          <w:tcPr>
            <w:tcW w:w="1170" w:type="dxa"/>
            <w:vAlign w:val="center"/>
          </w:tcPr>
          <w:p w14:paraId="54F6E551" w14:textId="77777777" w:rsidR="002C58B0" w:rsidRDefault="002C58B0" w:rsidP="003C6B17">
            <w:pPr>
              <w:jc w:val="center"/>
            </w:pPr>
          </w:p>
        </w:tc>
        <w:tc>
          <w:tcPr>
            <w:tcW w:w="1170" w:type="dxa"/>
          </w:tcPr>
          <w:p w14:paraId="1EC82846" w14:textId="77777777" w:rsidR="002C58B0" w:rsidRDefault="002C58B0" w:rsidP="003C6B17">
            <w:pPr>
              <w:jc w:val="center"/>
            </w:pPr>
          </w:p>
        </w:tc>
        <w:tc>
          <w:tcPr>
            <w:tcW w:w="3870" w:type="dxa"/>
          </w:tcPr>
          <w:p w14:paraId="7FBDC2B8" w14:textId="77777777" w:rsidR="002C58B0" w:rsidRDefault="002C58B0" w:rsidP="003C6B17">
            <w:pPr>
              <w:jc w:val="center"/>
            </w:pPr>
          </w:p>
        </w:tc>
      </w:tr>
      <w:tr w:rsidR="00EB0EDB" w14:paraId="3F34EF8A" w14:textId="77777777" w:rsidTr="00CC50FF">
        <w:trPr>
          <w:trHeight w:val="289"/>
        </w:trPr>
        <w:tc>
          <w:tcPr>
            <w:tcW w:w="1165" w:type="dxa"/>
            <w:vAlign w:val="center"/>
          </w:tcPr>
          <w:p w14:paraId="6637E7F3" w14:textId="6CD6653C" w:rsidR="00EB0EDB" w:rsidRDefault="00EB0EDB" w:rsidP="003C6B17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09CA4021" w14:textId="77777777" w:rsidR="00EB0EDB" w:rsidRDefault="00EB0EDB" w:rsidP="003C6B17">
            <w:pPr>
              <w:jc w:val="center"/>
            </w:pPr>
          </w:p>
        </w:tc>
        <w:tc>
          <w:tcPr>
            <w:tcW w:w="1260" w:type="dxa"/>
            <w:vAlign w:val="center"/>
          </w:tcPr>
          <w:p w14:paraId="2F0AE637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  <w:vAlign w:val="center"/>
          </w:tcPr>
          <w:p w14:paraId="502E969C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</w:tcPr>
          <w:p w14:paraId="2654B537" w14:textId="77777777" w:rsidR="00EB0EDB" w:rsidRDefault="00EB0EDB" w:rsidP="003C6B17">
            <w:pPr>
              <w:jc w:val="center"/>
            </w:pPr>
          </w:p>
        </w:tc>
        <w:tc>
          <w:tcPr>
            <w:tcW w:w="3870" w:type="dxa"/>
          </w:tcPr>
          <w:p w14:paraId="1AB8D0F4" w14:textId="6B66F1A1" w:rsidR="00EB0EDB" w:rsidRDefault="00EB0EDB" w:rsidP="003C6B17">
            <w:pPr>
              <w:jc w:val="center"/>
            </w:pPr>
            <w:r>
              <w:t>i&gt;1</w:t>
            </w:r>
          </w:p>
        </w:tc>
      </w:tr>
      <w:tr w:rsidR="00EB0EDB" w14:paraId="0D8F8587" w14:textId="77777777" w:rsidTr="00CC50FF">
        <w:trPr>
          <w:trHeight w:val="208"/>
        </w:trPr>
        <w:tc>
          <w:tcPr>
            <w:tcW w:w="1165" w:type="dxa"/>
            <w:vAlign w:val="center"/>
          </w:tcPr>
          <w:p w14:paraId="4B7C793C" w14:textId="6750A43F" w:rsidR="00EB0EDB" w:rsidRDefault="00EB0EDB" w:rsidP="003C6B17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0143D45C" w14:textId="77777777" w:rsidR="00EB0EDB" w:rsidRDefault="00EB0EDB" w:rsidP="003C6B17">
            <w:pPr>
              <w:jc w:val="center"/>
            </w:pPr>
          </w:p>
        </w:tc>
        <w:tc>
          <w:tcPr>
            <w:tcW w:w="1260" w:type="dxa"/>
            <w:vAlign w:val="center"/>
          </w:tcPr>
          <w:p w14:paraId="22366D91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D162A99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</w:tcPr>
          <w:p w14:paraId="766CE32B" w14:textId="77777777" w:rsidR="00EB0EDB" w:rsidRDefault="00EB0EDB" w:rsidP="003C6B17">
            <w:pPr>
              <w:jc w:val="center"/>
            </w:pPr>
          </w:p>
        </w:tc>
        <w:tc>
          <w:tcPr>
            <w:tcW w:w="3870" w:type="dxa"/>
            <w:vAlign w:val="center"/>
          </w:tcPr>
          <w:p w14:paraId="4A53D7ED" w14:textId="2791274B" w:rsidR="00EB0EDB" w:rsidRDefault="00EB0EDB" w:rsidP="00EB0EDB">
            <w:pPr>
              <w:jc w:val="left"/>
            </w:pPr>
            <w:r>
              <w:t>Tex[i]==c and text[i-1]==b and text[i-2]==a</w:t>
            </w:r>
          </w:p>
        </w:tc>
      </w:tr>
      <w:tr w:rsidR="00EB0EDB" w14:paraId="4F9F4CC6" w14:textId="77777777" w:rsidTr="00CC50FF">
        <w:trPr>
          <w:trHeight w:val="136"/>
        </w:trPr>
        <w:tc>
          <w:tcPr>
            <w:tcW w:w="1165" w:type="dxa"/>
            <w:vAlign w:val="center"/>
          </w:tcPr>
          <w:p w14:paraId="575E2449" w14:textId="2715E6F7" w:rsidR="00EB0EDB" w:rsidRDefault="00EB0EDB" w:rsidP="003C6B17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51A2E28E" w14:textId="3DA48917" w:rsidR="00EB0EDB" w:rsidRDefault="00EB0EDB" w:rsidP="003C6B17">
            <w:pPr>
              <w:jc w:val="center"/>
            </w:pPr>
            <w:r>
              <w:t>OK</w:t>
            </w:r>
          </w:p>
        </w:tc>
        <w:tc>
          <w:tcPr>
            <w:tcW w:w="1260" w:type="dxa"/>
            <w:vAlign w:val="center"/>
          </w:tcPr>
          <w:p w14:paraId="70DA39D9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  <w:vAlign w:val="center"/>
          </w:tcPr>
          <w:p w14:paraId="7EEA38FB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</w:tcPr>
          <w:p w14:paraId="7A98FED3" w14:textId="77777777" w:rsidR="00EB0EDB" w:rsidRDefault="00EB0EDB" w:rsidP="003C6B17">
            <w:pPr>
              <w:jc w:val="center"/>
            </w:pPr>
          </w:p>
        </w:tc>
        <w:tc>
          <w:tcPr>
            <w:tcW w:w="3870" w:type="dxa"/>
            <w:vAlign w:val="center"/>
          </w:tcPr>
          <w:p w14:paraId="5A74D86A" w14:textId="5DE7FAE6" w:rsidR="00EB0EDB" w:rsidRDefault="00EB0EDB" w:rsidP="00EB0EDB">
            <w:pPr>
              <w:jc w:val="left"/>
            </w:pPr>
          </w:p>
        </w:tc>
      </w:tr>
      <w:tr w:rsidR="00EB0EDB" w14:paraId="48274F31" w14:textId="77777777" w:rsidTr="00CC50FF">
        <w:trPr>
          <w:trHeight w:val="235"/>
        </w:trPr>
        <w:tc>
          <w:tcPr>
            <w:tcW w:w="1165" w:type="dxa"/>
            <w:vAlign w:val="center"/>
          </w:tcPr>
          <w:p w14:paraId="194067AE" w14:textId="0E4A553F" w:rsidR="00EB0EDB" w:rsidRDefault="00EB0EDB" w:rsidP="003C6B17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56D63402" w14:textId="77777777" w:rsidR="00EB0EDB" w:rsidRDefault="00EB0EDB" w:rsidP="003C6B17">
            <w:pPr>
              <w:jc w:val="center"/>
            </w:pPr>
          </w:p>
        </w:tc>
        <w:tc>
          <w:tcPr>
            <w:tcW w:w="1260" w:type="dxa"/>
            <w:vAlign w:val="center"/>
          </w:tcPr>
          <w:p w14:paraId="72961A99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  <w:vAlign w:val="center"/>
          </w:tcPr>
          <w:p w14:paraId="038752AD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</w:tcPr>
          <w:p w14:paraId="797B6A52" w14:textId="77777777" w:rsidR="00EB0EDB" w:rsidRDefault="00EB0EDB" w:rsidP="003C6B17">
            <w:pPr>
              <w:jc w:val="center"/>
            </w:pPr>
          </w:p>
        </w:tc>
        <w:tc>
          <w:tcPr>
            <w:tcW w:w="3870" w:type="dxa"/>
            <w:vAlign w:val="center"/>
          </w:tcPr>
          <w:p w14:paraId="0EAAC3D4" w14:textId="164430FE" w:rsidR="00EB0EDB" w:rsidRDefault="00EB0EDB" w:rsidP="00EB0EDB">
            <w:pPr>
              <w:jc w:val="left"/>
            </w:pPr>
            <w:r>
              <w:t>else</w:t>
            </w:r>
          </w:p>
        </w:tc>
      </w:tr>
      <w:tr w:rsidR="00EB0EDB" w14:paraId="5DDB6BD7" w14:textId="77777777" w:rsidTr="00CC50FF">
        <w:trPr>
          <w:trHeight w:val="244"/>
        </w:trPr>
        <w:tc>
          <w:tcPr>
            <w:tcW w:w="1165" w:type="dxa"/>
            <w:vAlign w:val="center"/>
          </w:tcPr>
          <w:p w14:paraId="77D32815" w14:textId="3E4D5D04" w:rsidR="00EB0EDB" w:rsidRDefault="00EB0EDB" w:rsidP="003C6B17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7AB599BF" w14:textId="636BEC19" w:rsidR="00EB0EDB" w:rsidRDefault="00EB0EDB" w:rsidP="003C6B17">
            <w:pPr>
              <w:jc w:val="center"/>
            </w:pPr>
            <w:r>
              <w:t>Wrong</w:t>
            </w:r>
          </w:p>
        </w:tc>
        <w:tc>
          <w:tcPr>
            <w:tcW w:w="1260" w:type="dxa"/>
            <w:vAlign w:val="center"/>
          </w:tcPr>
          <w:p w14:paraId="23D838C9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  <w:vAlign w:val="center"/>
          </w:tcPr>
          <w:p w14:paraId="39074F5C" w14:textId="77777777" w:rsidR="00EB0EDB" w:rsidRDefault="00EB0EDB" w:rsidP="003C6B17">
            <w:pPr>
              <w:jc w:val="center"/>
            </w:pPr>
          </w:p>
        </w:tc>
        <w:tc>
          <w:tcPr>
            <w:tcW w:w="1170" w:type="dxa"/>
          </w:tcPr>
          <w:p w14:paraId="687C5C2E" w14:textId="77777777" w:rsidR="00EB0EDB" w:rsidRDefault="00EB0EDB" w:rsidP="003C6B17">
            <w:pPr>
              <w:jc w:val="center"/>
            </w:pPr>
          </w:p>
        </w:tc>
        <w:tc>
          <w:tcPr>
            <w:tcW w:w="3870" w:type="dxa"/>
            <w:vAlign w:val="center"/>
          </w:tcPr>
          <w:p w14:paraId="05E92FCC" w14:textId="77777777" w:rsidR="00EB0EDB" w:rsidRDefault="00EB0EDB" w:rsidP="00EB0EDB">
            <w:pPr>
              <w:jc w:val="left"/>
            </w:pPr>
          </w:p>
        </w:tc>
      </w:tr>
    </w:tbl>
    <w:p w14:paraId="1999F047" w14:textId="4AB8799F" w:rsidR="008464BA" w:rsidRDefault="002E7888" w:rsidP="00EA234E">
      <w:pPr>
        <w:pStyle w:val="Question"/>
      </w:pPr>
      <w:r>
        <w:t>Present your flowchart structure to the class.</w:t>
      </w:r>
      <w:r w:rsidRPr="002E7888">
        <w:t xml:space="preserve"> </w:t>
      </w:r>
      <w:r>
        <w:t>In group of 3</w:t>
      </w:r>
      <w:r w:rsidR="00B5648B">
        <w:t>.</w:t>
      </w:r>
    </w:p>
    <w:p w14:paraId="221EA4ED" w14:textId="16A982EC" w:rsidR="00B549E6" w:rsidRDefault="00B549E6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C181EE" wp14:editId="72EABF0A">
                <wp:simplePos x="0" y="0"/>
                <wp:positionH relativeFrom="column">
                  <wp:posOffset>2274646</wp:posOffset>
                </wp:positionH>
                <wp:positionV relativeFrom="paragraph">
                  <wp:posOffset>230302</wp:posOffset>
                </wp:positionV>
                <wp:extent cx="14630" cy="343814"/>
                <wp:effectExtent l="0" t="0" r="2349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02E76" id="Straight Connector 9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18.15pt" to="180.2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13919" wp14:editId="3BAECBC1">
                <wp:simplePos x="0" y="0"/>
                <wp:positionH relativeFrom="column">
                  <wp:posOffset>1668145</wp:posOffset>
                </wp:positionH>
                <wp:positionV relativeFrom="paragraph">
                  <wp:posOffset>26035</wp:posOffset>
                </wp:positionV>
                <wp:extent cx="1192378" cy="329184"/>
                <wp:effectExtent l="0" t="0" r="2730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32918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E5327" w14:textId="1139425D" w:rsidR="00B549E6" w:rsidRDefault="00B549E6" w:rsidP="00B549E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13919" id="Rectangle 1" o:spid="_x0000_s1026" style="position:absolute;left:0;text-align:left;margin-left:131.35pt;margin-top:2.05pt;width:93.9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" fillcolor="#002060" strokecolor="#1f3763 [1604]" strokeweight="1pt">
                <v:textbox>
                  <w:txbxContent>
                    <w:p w14:paraId="302E5327" w14:textId="1139425D" w:rsidR="00B549E6" w:rsidRDefault="00B549E6" w:rsidP="00B549E6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6B5ABC65" w14:textId="13302059" w:rsidR="00B549E6" w:rsidRDefault="00B549E6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59261" wp14:editId="4843A8AD">
                <wp:simplePos x="0" y="0"/>
                <wp:positionH relativeFrom="column">
                  <wp:posOffset>1666875</wp:posOffset>
                </wp:positionH>
                <wp:positionV relativeFrom="paragraph">
                  <wp:posOffset>200025</wp:posOffset>
                </wp:positionV>
                <wp:extent cx="1192378" cy="329184"/>
                <wp:effectExtent l="0" t="0" r="2730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32918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A3C6" w14:textId="034DC764" w:rsidR="00B549E6" w:rsidRDefault="00B549E6" w:rsidP="00B549E6">
                            <w:pPr>
                              <w:jc w:val="center"/>
                            </w:pPr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9261" id="Rectangle 2" o:spid="_x0000_s1027" style="position:absolute;left:0;text-align:left;margin-left:131.25pt;margin-top:15.75pt;width:93.9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" fillcolor="#002060" strokecolor="#1f3763 [1604]" strokeweight="1pt">
                <v:textbox>
                  <w:txbxContent>
                    <w:p w14:paraId="285DA3C6" w14:textId="034DC764" w:rsidR="00B549E6" w:rsidRDefault="00B549E6" w:rsidP="00B549E6">
                      <w:pPr>
                        <w:jc w:val="center"/>
                      </w:pPr>
                      <w:r>
                        <w:t>count</w:t>
                      </w:r>
                    </w:p>
                  </w:txbxContent>
                </v:textbox>
              </v:rect>
            </w:pict>
          </mc:Fallback>
        </mc:AlternateContent>
      </w:r>
    </w:p>
    <w:p w14:paraId="2C7D18F1" w14:textId="57BC8C14" w:rsidR="00B549E6" w:rsidRDefault="00B549E6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32D62E1" wp14:editId="56538A89">
                <wp:simplePos x="0" y="0"/>
                <wp:positionH relativeFrom="column">
                  <wp:posOffset>2287956</wp:posOffset>
                </wp:positionH>
                <wp:positionV relativeFrom="paragraph">
                  <wp:posOffset>95580</wp:posOffset>
                </wp:positionV>
                <wp:extent cx="14630" cy="343814"/>
                <wp:effectExtent l="0" t="0" r="2349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24DE1" id="Straight Connector 10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7.55pt" to="181.3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6CB9B7F6" w14:textId="1B903B45" w:rsidR="00B549E6" w:rsidRDefault="00B549E6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883FE" wp14:editId="1E7B407E">
                <wp:simplePos x="0" y="0"/>
                <wp:positionH relativeFrom="column">
                  <wp:posOffset>1403985</wp:posOffset>
                </wp:positionH>
                <wp:positionV relativeFrom="paragraph">
                  <wp:posOffset>46990</wp:posOffset>
                </wp:positionV>
                <wp:extent cx="1828419" cy="570585"/>
                <wp:effectExtent l="38100" t="19050" r="57785" b="393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9" cy="57058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81EF7" w14:textId="1E7448EC" w:rsidR="00B549E6" w:rsidRDefault="00B549E6" w:rsidP="00B549E6">
                            <w:pPr>
                              <w:jc w:val="center"/>
                            </w:pPr>
                            <w:r>
                              <w:t>Len(text)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883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left:0;text-align:left;margin-left:110.55pt;margin-top:3.7pt;width:143.95pt;height:44.9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" fillcolor="red" strokecolor="red" strokeweight="1pt">
                <v:textbox>
                  <w:txbxContent>
                    <w:p w14:paraId="0AB81EF7" w14:textId="1E7448EC" w:rsidR="00B549E6" w:rsidRDefault="00B549E6" w:rsidP="00B549E6">
                      <w:pPr>
                        <w:jc w:val="center"/>
                      </w:pPr>
                      <w:r>
                        <w:t>Len(text)</w:t>
                      </w:r>
                    </w:p>
                  </w:txbxContent>
                </v:textbox>
              </v:shape>
            </w:pict>
          </mc:Fallback>
        </mc:AlternateContent>
      </w:r>
    </w:p>
    <w:p w14:paraId="63EBA260" w14:textId="435F02EA" w:rsidR="00B549E6" w:rsidRDefault="009F1F18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57683" wp14:editId="29D569DE">
                <wp:simplePos x="0" y="0"/>
                <wp:positionH relativeFrom="column">
                  <wp:posOffset>1235989</wp:posOffset>
                </wp:positionH>
                <wp:positionV relativeFrom="paragraph">
                  <wp:posOffset>17044</wp:posOffset>
                </wp:positionV>
                <wp:extent cx="241402" cy="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9D971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1.35pt" to="116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CC3B2" wp14:editId="615DE76E">
                <wp:simplePos x="0" y="0"/>
                <wp:positionH relativeFrom="column">
                  <wp:posOffset>1236243</wp:posOffset>
                </wp:positionH>
                <wp:positionV relativeFrom="paragraph">
                  <wp:posOffset>17628</wp:posOffset>
                </wp:positionV>
                <wp:extent cx="0" cy="2252091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4C53E"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1.4pt" to="97.3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549E6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6289742" wp14:editId="430E113A">
                <wp:simplePos x="0" y="0"/>
                <wp:positionH relativeFrom="column">
                  <wp:posOffset>2301291</wp:posOffset>
                </wp:positionH>
                <wp:positionV relativeFrom="paragraph">
                  <wp:posOffset>232816</wp:posOffset>
                </wp:positionV>
                <wp:extent cx="14630" cy="343814"/>
                <wp:effectExtent l="0" t="0" r="2349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47CD1" id="Straight Connector 11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8.35pt" to="182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B48B158" w14:textId="5889715E" w:rsidR="00B549E6" w:rsidRDefault="00B549E6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950D5" wp14:editId="5CB617E9">
                <wp:simplePos x="0" y="0"/>
                <wp:positionH relativeFrom="column">
                  <wp:posOffset>1406083</wp:posOffset>
                </wp:positionH>
                <wp:positionV relativeFrom="paragraph">
                  <wp:posOffset>177966</wp:posOffset>
                </wp:positionV>
                <wp:extent cx="1865376" cy="532737"/>
                <wp:effectExtent l="38100" t="19050" r="20955" b="3937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32737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A2F30" w14:textId="2E841753" w:rsidR="00B549E6" w:rsidRDefault="00B549E6" w:rsidP="00B549E6">
                            <w:pPr>
                              <w:jc w:val="center"/>
                            </w:pPr>
                            <w:r>
                              <w:t>Text== c, b,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50D5" id="Diamond 4" o:spid="_x0000_s1029" type="#_x0000_t4" style="position:absolute;left:0;text-align:left;margin-left:110.7pt;margin-top:14pt;width:146.9pt;height:4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" fillcolor="red" strokecolor="red" strokeweight="1pt">
                <v:textbox>
                  <w:txbxContent>
                    <w:p w14:paraId="310A2F30" w14:textId="2E841753" w:rsidR="00B549E6" w:rsidRDefault="00B549E6" w:rsidP="00B549E6">
                      <w:pPr>
                        <w:jc w:val="center"/>
                      </w:pPr>
                      <w:r>
                        <w:t>Text== c, b, a</w:t>
                      </w:r>
                    </w:p>
                  </w:txbxContent>
                </v:textbox>
              </v:shape>
            </w:pict>
          </mc:Fallback>
        </mc:AlternateContent>
      </w:r>
    </w:p>
    <w:p w14:paraId="2932584B" w14:textId="5BFA3B70" w:rsidR="00B549E6" w:rsidRDefault="009178B3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A9D5B" wp14:editId="5B3F476C">
                <wp:simplePos x="0" y="0"/>
                <wp:positionH relativeFrom="column">
                  <wp:posOffset>4204942</wp:posOffset>
                </wp:positionH>
                <wp:positionV relativeFrom="paragraph">
                  <wp:posOffset>140031</wp:posOffset>
                </wp:positionV>
                <wp:extent cx="0" cy="455019"/>
                <wp:effectExtent l="0" t="0" r="190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EFBBD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11.05pt" to="331.1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0426A" wp14:editId="6506BAD4">
                <wp:simplePos x="0" y="0"/>
                <wp:positionH relativeFrom="column">
                  <wp:posOffset>3237175</wp:posOffset>
                </wp:positionH>
                <wp:positionV relativeFrom="paragraph">
                  <wp:posOffset>115487</wp:posOffset>
                </wp:positionV>
                <wp:extent cx="950976" cy="0"/>
                <wp:effectExtent l="0" t="0" r="209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23B44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9pt,9.1pt" to="329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D66E275" w14:textId="7017C803" w:rsidR="00B549E6" w:rsidRDefault="009F1F18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94DAF" wp14:editId="576C520A">
                <wp:simplePos x="0" y="0"/>
                <wp:positionH relativeFrom="column">
                  <wp:posOffset>1781810</wp:posOffset>
                </wp:positionH>
                <wp:positionV relativeFrom="paragraph">
                  <wp:posOffset>298450</wp:posOffset>
                </wp:positionV>
                <wp:extent cx="1191895" cy="328930"/>
                <wp:effectExtent l="0" t="0" r="2730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289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C092F" w14:textId="177F22CB" w:rsidR="00B549E6" w:rsidRDefault="00B549E6" w:rsidP="00B549E6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94DAF" id="Rectangle 7" o:spid="_x0000_s1030" style="position:absolute;left:0;text-align:left;margin-left:140.3pt;margin-top:23.5pt;width:93.85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" fillcolor="#002060" strokecolor="#1f3763 [1604]" strokeweight="1pt">
                <v:textbox>
                  <w:txbxContent>
                    <w:p w14:paraId="42DC092F" w14:textId="177F22CB" w:rsidR="00B549E6" w:rsidRDefault="00B549E6" w:rsidP="00B549E6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B549E6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F65CF92" wp14:editId="534AC18D">
                <wp:simplePos x="0" y="0"/>
                <wp:positionH relativeFrom="column">
                  <wp:posOffset>2321916</wp:posOffset>
                </wp:positionH>
                <wp:positionV relativeFrom="paragraph">
                  <wp:posOffset>62586</wp:posOffset>
                </wp:positionV>
                <wp:extent cx="14630" cy="343814"/>
                <wp:effectExtent l="0" t="0" r="2349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343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321B2" id="Straight Connector 12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4.95pt" to="18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549E6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6EA0D" wp14:editId="0FB2249F">
                <wp:simplePos x="0" y="0"/>
                <wp:positionH relativeFrom="column">
                  <wp:posOffset>3631869</wp:posOffset>
                </wp:positionH>
                <wp:positionV relativeFrom="paragraph">
                  <wp:posOffset>285014</wp:posOffset>
                </wp:positionV>
                <wp:extent cx="1192378" cy="329184"/>
                <wp:effectExtent l="0" t="0" r="273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32918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7670" w14:textId="637861E1" w:rsidR="00B549E6" w:rsidRDefault="00B549E6" w:rsidP="00B549E6">
                            <w:pPr>
                              <w:jc w:val="center"/>
                            </w:pPr>
                            <w: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EA0D" id="Rectangle 8" o:spid="_x0000_s1031" style="position:absolute;left:0;text-align:left;margin-left:285.95pt;margin-top:22.45pt;width:93.9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" fillcolor="#002060" strokecolor="#1f3763 [1604]" strokeweight="1pt">
                <v:textbox>
                  <w:txbxContent>
                    <w:p w14:paraId="38427670" w14:textId="637861E1" w:rsidR="00B549E6" w:rsidRDefault="00B549E6" w:rsidP="00B549E6">
                      <w:pPr>
                        <w:jc w:val="center"/>
                      </w:pPr>
                      <w:r>
                        <w:t>Wrong</w:t>
                      </w:r>
                    </w:p>
                  </w:txbxContent>
                </v:textbox>
              </v:rect>
            </w:pict>
          </mc:Fallback>
        </mc:AlternateContent>
      </w:r>
    </w:p>
    <w:p w14:paraId="2C8E18F7" w14:textId="2CCD92BE" w:rsidR="00B549E6" w:rsidRDefault="009F1F18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6473912" wp14:editId="51B7DF85">
                <wp:simplePos x="0" y="0"/>
                <wp:positionH relativeFrom="column">
                  <wp:posOffset>2331263</wp:posOffset>
                </wp:positionH>
                <wp:positionV relativeFrom="paragraph">
                  <wp:posOffset>241935</wp:posOffset>
                </wp:positionV>
                <wp:extent cx="14249" cy="431546"/>
                <wp:effectExtent l="0" t="0" r="2413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" cy="431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D5FFD" id="Straight Connector 15" o:spid="_x0000_s1026" style="position:absolute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19.05pt" to="184.6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E317565" w14:textId="7A0663B1" w:rsidR="00B549E6" w:rsidRDefault="009F1F18" w:rsidP="00B549E6">
      <w:pPr>
        <w:pStyle w:val="Question"/>
        <w:numPr>
          <w:ilvl w:val="0"/>
          <w:numId w:val="0"/>
        </w:numPr>
        <w:ind w:left="720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73C91" wp14:editId="281A6445">
                <wp:simplePos x="0" y="0"/>
                <wp:positionH relativeFrom="column">
                  <wp:posOffset>2976778</wp:posOffset>
                </wp:positionH>
                <wp:positionV relativeFrom="paragraph">
                  <wp:posOffset>433451</wp:posOffset>
                </wp:positionV>
                <wp:extent cx="1243661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70D35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34.15pt" to="332.3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DEB05CC" wp14:editId="2696BFF9">
                <wp:simplePos x="0" y="0"/>
                <wp:positionH relativeFrom="column">
                  <wp:posOffset>2340177</wp:posOffset>
                </wp:positionH>
                <wp:positionV relativeFrom="paragraph">
                  <wp:posOffset>426137</wp:posOffset>
                </wp:positionV>
                <wp:extent cx="7315" cy="307238"/>
                <wp:effectExtent l="0" t="0" r="31115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0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DCB23" id="Straight Connector 18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5pt,33.55pt" to="184.8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44EBE" wp14:editId="004B9972">
                <wp:simplePos x="0" y="0"/>
                <wp:positionH relativeFrom="column">
                  <wp:posOffset>4189730</wp:posOffset>
                </wp:positionH>
                <wp:positionV relativeFrom="paragraph">
                  <wp:posOffset>6985</wp:posOffset>
                </wp:positionV>
                <wp:extent cx="13970" cy="431165"/>
                <wp:effectExtent l="0" t="0" r="2413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15395"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.55pt" to="331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49E6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4D0EA" wp14:editId="2683A883">
                <wp:simplePos x="0" y="0"/>
                <wp:positionH relativeFrom="column">
                  <wp:posOffset>1702435</wp:posOffset>
                </wp:positionH>
                <wp:positionV relativeFrom="paragraph">
                  <wp:posOffset>212725</wp:posOffset>
                </wp:positionV>
                <wp:extent cx="1367942" cy="299924"/>
                <wp:effectExtent l="19050" t="0" r="41910" b="241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299924"/>
                        </a:xfrm>
                        <a:prstGeom prst="parallelogram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A25AC" w14:textId="158E1BCA" w:rsidR="00B549E6" w:rsidRDefault="00B549E6" w:rsidP="00B549E6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4D0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2" type="#_x0000_t7" style="position:absolute;left:0;text-align:left;margin-left:134.05pt;margin-top:16.75pt;width:107.7pt;height:2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" adj="1184" fillcolor="#00b050" strokecolor="#00b050" strokeweight="1pt">
                <v:textbox>
                  <w:txbxContent>
                    <w:p w14:paraId="25CA25AC" w14:textId="158E1BCA" w:rsidR="00B549E6" w:rsidRDefault="00B549E6" w:rsidP="00B549E6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</w:p>
    <w:p w14:paraId="07CA7747" w14:textId="622B75A2" w:rsidR="00CC50FF" w:rsidRDefault="009178B3" w:rsidP="00EB0EDB">
      <w:pPr>
        <w:pStyle w:val="Question"/>
        <w:numPr>
          <w:ilvl w:val="0"/>
          <w:numId w:val="0"/>
        </w:numPr>
        <w:ind w:left="360"/>
        <w:rPr>
          <w:color w:val="0070C0"/>
          <w:sz w:val="36"/>
          <w:szCs w:val="36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091142" wp14:editId="60A1310C">
                <wp:simplePos x="0" y="0"/>
                <wp:positionH relativeFrom="column">
                  <wp:posOffset>1239105</wp:posOffset>
                </wp:positionH>
                <wp:positionV relativeFrom="paragraph">
                  <wp:posOffset>404882</wp:posOffset>
                </wp:positionV>
                <wp:extent cx="1108323" cy="0"/>
                <wp:effectExtent l="0" t="0" r="349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8EEF3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5pt,31.9pt" to="184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7vtgEAALkDAAAOAAAAZHJzL2Uyb0RvYy54bWysU8GOEzEMvSPxD1HudKZdCS2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7DB8EEE" w14:textId="77777777" w:rsidR="00CC50FF" w:rsidRDefault="00CC50FF" w:rsidP="00EB0EDB">
      <w:pPr>
        <w:pStyle w:val="Question"/>
        <w:numPr>
          <w:ilvl w:val="0"/>
          <w:numId w:val="0"/>
        </w:numPr>
        <w:ind w:left="360"/>
        <w:rPr>
          <w:color w:val="0070C0"/>
          <w:sz w:val="36"/>
          <w:szCs w:val="36"/>
        </w:rPr>
      </w:pPr>
    </w:p>
    <w:p w14:paraId="6419E2B6" w14:textId="7D4E81EE" w:rsidR="00EB0EDB" w:rsidRPr="00EB0EDB" w:rsidRDefault="00EB0EDB" w:rsidP="00EB0EDB">
      <w:pPr>
        <w:pStyle w:val="Question"/>
        <w:numPr>
          <w:ilvl w:val="0"/>
          <w:numId w:val="0"/>
        </w:numPr>
        <w:ind w:left="360"/>
        <w:rPr>
          <w:color w:val="0070C0"/>
          <w:sz w:val="36"/>
          <w:szCs w:val="36"/>
        </w:rPr>
      </w:pPr>
      <w:r w:rsidRPr="00EB0EDB">
        <w:rPr>
          <w:color w:val="0070C0"/>
          <w:sz w:val="36"/>
          <w:szCs w:val="36"/>
        </w:rPr>
        <w:t>Exercise3</w:t>
      </w:r>
    </w:p>
    <w:p w14:paraId="13232075" w14:textId="77777777" w:rsidR="008464BA" w:rsidRPr="002E7888" w:rsidRDefault="008464BA" w:rsidP="008464BA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573560BC" w14:textId="77777777" w:rsidR="00652216" w:rsidRDefault="008464BA" w:rsidP="008464BA">
      <w:pPr>
        <w:pStyle w:val="ListParagraph"/>
        <w:numPr>
          <w:ilvl w:val="0"/>
          <w:numId w:val="41"/>
        </w:numPr>
      </w:pPr>
      <w:r w:rsidRPr="008464BA">
        <w:t>Check that the text</w:t>
      </w:r>
      <w:r w:rsidR="00652216">
        <w:t>:</w:t>
      </w:r>
    </w:p>
    <w:p w14:paraId="5C304B05" w14:textId="6A5E8CB8" w:rsidR="00652216" w:rsidRDefault="00652216" w:rsidP="00652216">
      <w:pPr>
        <w:pStyle w:val="ListParagraph"/>
        <w:numPr>
          <w:ilvl w:val="1"/>
          <w:numId w:val="41"/>
        </w:numPr>
      </w:pPr>
      <w:r>
        <w:t xml:space="preserve">Has only </w:t>
      </w:r>
      <w:r w:rsidRPr="009B735D">
        <w:rPr>
          <w:i/>
          <w:iCs/>
        </w:rPr>
        <w:t>y</w:t>
      </w:r>
      <w:r>
        <w:t>, between square brackets (need open AND close brackets).</w:t>
      </w:r>
    </w:p>
    <w:p w14:paraId="372502E1" w14:textId="3FF1A22D" w:rsidR="008464BA" w:rsidRDefault="00652216" w:rsidP="00652216">
      <w:pPr>
        <w:pStyle w:val="ListParagraph"/>
        <w:numPr>
          <w:ilvl w:val="1"/>
          <w:numId w:val="41"/>
        </w:numPr>
      </w:pPr>
      <w:r>
        <w:t>Otherwise h</w:t>
      </w:r>
      <w:r w:rsidR="008464BA" w:rsidRPr="008464BA">
        <w:t xml:space="preserve">as </w:t>
      </w:r>
      <w:r w:rsidR="008464BA" w:rsidRPr="009B735D">
        <w:rPr>
          <w:i/>
          <w:iCs/>
        </w:rPr>
        <w:t>x</w:t>
      </w:r>
    </w:p>
    <w:p w14:paraId="6CD05100" w14:textId="73102A6B" w:rsidR="00A7126F" w:rsidRDefault="00A7126F" w:rsidP="00A7126F">
      <w:pPr>
        <w:pStyle w:val="ListParagraph"/>
        <w:numPr>
          <w:ilvl w:val="0"/>
          <w:numId w:val="41"/>
        </w:numPr>
      </w:pPr>
      <w:r>
        <w:t>If the text is correct</w:t>
      </w:r>
    </w:p>
    <w:p w14:paraId="48C7AAF9" w14:textId="7A9DACF7" w:rsidR="008464BA" w:rsidRDefault="008464BA" w:rsidP="008464BA">
      <w:pPr>
        <w:pStyle w:val="ListParagraph"/>
        <w:numPr>
          <w:ilvl w:val="1"/>
          <w:numId w:val="41"/>
        </w:numPr>
      </w:pPr>
      <w:r>
        <w:t>Print “OK”</w:t>
      </w:r>
    </w:p>
    <w:p w14:paraId="2EF6F7FC" w14:textId="77777777" w:rsidR="008464BA" w:rsidRPr="004B1B34" w:rsidRDefault="008464BA" w:rsidP="008464BA">
      <w:pPr>
        <w:pStyle w:val="ListParagraph"/>
        <w:numPr>
          <w:ilvl w:val="1"/>
          <w:numId w:val="41"/>
        </w:numPr>
      </w:pPr>
      <w:r>
        <w:t>Otherwise, print “WRONG”</w:t>
      </w:r>
    </w:p>
    <w:p w14:paraId="53945D1B" w14:textId="6989A54D" w:rsidR="008464BA" w:rsidRPr="00162D44" w:rsidRDefault="008464BA" w:rsidP="008464BA">
      <w:pPr>
        <w:pStyle w:val="Question"/>
        <w:numPr>
          <w:ilvl w:val="0"/>
          <w:numId w:val="44"/>
        </w:numPr>
      </w:pPr>
      <w:r>
        <w:lastRenderedPageBreak/>
        <w:t xml:space="preserve">What </w:t>
      </w:r>
      <w:r w:rsidRPr="00C53EF5">
        <w:t>will</w:t>
      </w:r>
      <w:r>
        <w:t xml:space="preserve"> be the </w:t>
      </w:r>
      <w:r w:rsidRPr="008464BA">
        <w:rPr>
          <w:b/>
        </w:rPr>
        <w:t>result</w:t>
      </w:r>
      <w:r>
        <w:t xml:space="preserve"> for these outputs?</w:t>
      </w:r>
      <w:r w:rsidR="0040009E">
        <w:t xml:space="preserve"> Individual work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464BA" w:rsidRPr="00267592" w14:paraId="096E8892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62C34F2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68F7E73A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464BA" w:rsidRPr="00C53EF5" w14:paraId="21B893CB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7079FD1D" w14:textId="51147E29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xxx[yyy]xxx</w:t>
            </w:r>
          </w:p>
        </w:tc>
        <w:tc>
          <w:tcPr>
            <w:tcW w:w="5245" w:type="dxa"/>
            <w:vAlign w:val="center"/>
          </w:tcPr>
          <w:p w14:paraId="12F02498" w14:textId="5E0FA3E1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</w:tr>
      <w:tr w:rsidR="008464BA" w:rsidRPr="00C85074" w14:paraId="033E62DE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10A8B8B" w14:textId="3C0372AD" w:rsidR="008464BA" w:rsidRDefault="008464BA" w:rsidP="00846924">
            <w:pPr>
              <w:jc w:val="left"/>
            </w:pPr>
            <w:r>
              <w:rPr>
                <w:rFonts w:cstheme="minorHAnsi"/>
              </w:rPr>
              <w:t>[yyy]xxx</w:t>
            </w:r>
          </w:p>
        </w:tc>
        <w:tc>
          <w:tcPr>
            <w:tcW w:w="5245" w:type="dxa"/>
            <w:vAlign w:val="center"/>
          </w:tcPr>
          <w:p w14:paraId="4C982132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16C6B921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B63A11D" w14:textId="0389B46E" w:rsidR="008464BA" w:rsidRPr="00B1336D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xxx[yyy</w:t>
            </w:r>
          </w:p>
        </w:tc>
        <w:tc>
          <w:tcPr>
            <w:tcW w:w="5245" w:type="dxa"/>
            <w:vAlign w:val="center"/>
          </w:tcPr>
          <w:p w14:paraId="08288D70" w14:textId="511215E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2D990221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B8DB17" w14:textId="7E3A869D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xxxy</w:t>
            </w:r>
          </w:p>
        </w:tc>
        <w:tc>
          <w:tcPr>
            <w:tcW w:w="5245" w:type="dxa"/>
            <w:vAlign w:val="center"/>
          </w:tcPr>
          <w:p w14:paraId="2EB9EBD4" w14:textId="7EF2B746" w:rsidR="008464BA" w:rsidRPr="00C85074" w:rsidRDefault="00DC5AAF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7BFC246F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61F364DB" w14:textId="14F7EDA7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[yy]</w:t>
            </w:r>
          </w:p>
        </w:tc>
        <w:tc>
          <w:tcPr>
            <w:tcW w:w="5245" w:type="dxa"/>
            <w:vAlign w:val="center"/>
          </w:tcPr>
          <w:p w14:paraId="51712097" w14:textId="57695F44" w:rsidR="008464BA" w:rsidRPr="00C85074" w:rsidRDefault="00DC5AAF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3C6B8B70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0E9F87" w14:textId="264B3623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xxx[yxyy]xxx</w:t>
            </w:r>
          </w:p>
        </w:tc>
        <w:tc>
          <w:tcPr>
            <w:tcW w:w="5245" w:type="dxa"/>
            <w:vAlign w:val="center"/>
          </w:tcPr>
          <w:p w14:paraId="330AB26B" w14:textId="16BF3F63" w:rsidR="008464BA" w:rsidRPr="00C85074" w:rsidRDefault="009F1F18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5425D7B5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4D115FE" w14:textId="01E30682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xxxxx</w:t>
            </w:r>
          </w:p>
        </w:tc>
        <w:tc>
          <w:tcPr>
            <w:tcW w:w="5245" w:type="dxa"/>
            <w:vAlign w:val="center"/>
          </w:tcPr>
          <w:p w14:paraId="64455DA1" w14:textId="113F6F55" w:rsidR="008464BA" w:rsidRPr="00C85074" w:rsidRDefault="00DC5AAF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</w:tbl>
    <w:p w14:paraId="260B1B4D" w14:textId="76041814" w:rsidR="008464BA" w:rsidRDefault="007E49E3" w:rsidP="00AE38EC">
      <w:pPr>
        <w:pStyle w:val="Question"/>
      </w:pPr>
      <w:r w:rsidRPr="007E49E3">
        <w:t>Which main instruction can solve the problem? What will it be used for? Group of 3 students.</w:t>
      </w:r>
    </w:p>
    <w:p w14:paraId="418294F4" w14:textId="429E9713" w:rsidR="00AE38EC" w:rsidRDefault="00AE38EC" w:rsidP="00AE38EC">
      <w:pPr>
        <w:pStyle w:val="Instructions"/>
      </w:pPr>
      <w:bookmarkStart w:id="0" w:name="_GoBack"/>
      <w:bookmarkEnd w:id="0"/>
    </w:p>
    <w:p w14:paraId="74A88F86" w14:textId="77777777" w:rsidR="00AE38EC" w:rsidRDefault="00AE38EC" w:rsidP="00AE38EC">
      <w:pPr>
        <w:pStyle w:val="Instructions"/>
      </w:pPr>
    </w:p>
    <w:p w14:paraId="17A956C9" w14:textId="77777777" w:rsidR="00AE38EC" w:rsidRDefault="00AE38EC" w:rsidP="00AE38EC">
      <w:pPr>
        <w:pStyle w:val="Instructions"/>
      </w:pPr>
    </w:p>
    <w:p w14:paraId="1971BC9D" w14:textId="463AA32A" w:rsidR="00AE38EC" w:rsidRDefault="00AE38EC" w:rsidP="00AE38EC">
      <w:pPr>
        <w:pStyle w:val="Instructions"/>
      </w:pPr>
    </w:p>
    <w:p w14:paraId="53686250" w14:textId="77777777" w:rsidR="00E9734C" w:rsidRDefault="00E9734C" w:rsidP="00AE38EC">
      <w:pPr>
        <w:pStyle w:val="Instructions"/>
      </w:pPr>
    </w:p>
    <w:p w14:paraId="51C6175E" w14:textId="77777777" w:rsidR="00E9734C" w:rsidRDefault="00E9734C" w:rsidP="00AE38EC">
      <w:pPr>
        <w:pStyle w:val="Instructions"/>
      </w:pPr>
    </w:p>
    <w:p w14:paraId="65CCCBA4" w14:textId="7DD33511" w:rsidR="00713994" w:rsidRDefault="00EC712E" w:rsidP="00C448DD">
      <w:pPr>
        <w:pStyle w:val="Question"/>
      </w:pPr>
      <w:r>
        <w:t>Create a code to solve this problem.</w:t>
      </w:r>
      <w:r w:rsidR="002A6780" w:rsidRPr="002A6780">
        <w:t xml:space="preserve"> </w:t>
      </w:r>
      <w:r w:rsidR="002A6780" w:rsidRPr="007E49E3">
        <w:t>Group of 3 students.</w:t>
      </w:r>
    </w:p>
    <w:p w14:paraId="1E39CC41" w14:textId="5B4FB0F5" w:rsidR="00713994" w:rsidRDefault="00C448DD" w:rsidP="00C448DD">
      <w:pPr>
        <w:pStyle w:val="Instructions"/>
        <w:pBdr>
          <w:left w:val="single" w:sz="4" w:space="1" w:color="auto"/>
        </w:pBdr>
      </w:pPr>
      <w:r>
        <w:t>Text=input()</w:t>
      </w:r>
    </w:p>
    <w:p w14:paraId="1B449274" w14:textId="415D3F51" w:rsidR="00C448DD" w:rsidRDefault="00C448DD" w:rsidP="00C448DD">
      <w:pPr>
        <w:pStyle w:val="Instructions"/>
        <w:pBdr>
          <w:left w:val="single" w:sz="4" w:space="1" w:color="auto"/>
        </w:pBdr>
      </w:pPr>
      <w:r>
        <w:t>isWrong=””</w:t>
      </w:r>
    </w:p>
    <w:p w14:paraId="3152CCDC" w14:textId="5465BFC2" w:rsidR="00C448DD" w:rsidRDefault="00C448DD" w:rsidP="00C448DD">
      <w:pPr>
        <w:pStyle w:val="Instructions"/>
        <w:pBdr>
          <w:left w:val="single" w:sz="4" w:space="1" w:color="auto"/>
        </w:pBdr>
      </w:pPr>
      <w:r>
        <w:t>result=’’</w:t>
      </w:r>
    </w:p>
    <w:p w14:paraId="5E7A57B5" w14:textId="1B0E789B" w:rsidR="00C448DD" w:rsidRDefault="00C448DD" w:rsidP="00C448DD">
      <w:pPr>
        <w:pStyle w:val="Instructions"/>
        <w:pBdr>
          <w:left w:val="single" w:sz="4" w:space="1" w:color="auto"/>
        </w:pBdr>
      </w:pPr>
      <w:r>
        <w:t>for I in range (len(text)):</w:t>
      </w:r>
    </w:p>
    <w:p w14:paraId="15358916" w14:textId="28713D89" w:rsidR="00C448DD" w:rsidRDefault="00C448DD" w:rsidP="00C448DD">
      <w:pPr>
        <w:pStyle w:val="Instructions"/>
        <w:pBdr>
          <w:left w:val="single" w:sz="4" w:space="1" w:color="auto"/>
        </w:pBdr>
      </w:pPr>
      <w:r>
        <w:tab/>
        <w:t>if text[i]==’x’:</w:t>
      </w:r>
    </w:p>
    <w:p w14:paraId="1B528B23" w14:textId="3A963C71" w:rsidR="00C448DD" w:rsidRDefault="00C448DD" w:rsidP="00C448DD">
      <w:pPr>
        <w:pStyle w:val="Instructions"/>
        <w:pBdr>
          <w:left w:val="single" w:sz="4" w:space="1" w:color="auto"/>
        </w:pBdr>
      </w:pPr>
      <w:r>
        <w:tab/>
      </w:r>
      <w:r>
        <w:tab/>
        <w:t>result=”OK”</w:t>
      </w:r>
    </w:p>
    <w:p w14:paraId="3099823C" w14:textId="77A346D7" w:rsidR="00C448DD" w:rsidRDefault="00C448DD" w:rsidP="00C448DD">
      <w:pPr>
        <w:pStyle w:val="Instructions"/>
        <w:pBdr>
          <w:left w:val="single" w:sz="4" w:space="1" w:color="auto"/>
        </w:pBdr>
      </w:pPr>
      <w:r>
        <w:tab/>
        <w:t>elif+1&lt; len(text) and text[i]==”[“ and text[i+1]==’y’:</w:t>
      </w:r>
    </w:p>
    <w:p w14:paraId="4DE1905A" w14:textId="20FB6664" w:rsidR="00C448DD" w:rsidRDefault="00C448DD" w:rsidP="00C448DD">
      <w:pPr>
        <w:pStyle w:val="Instructions"/>
        <w:pBdr>
          <w:left w:val="single" w:sz="4" w:space="1" w:color="auto"/>
        </w:pBdr>
      </w:pPr>
      <w:r>
        <w:tab/>
      </w:r>
      <w:r>
        <w:tab/>
        <w:t>result=’OK’</w:t>
      </w:r>
    </w:p>
    <w:p w14:paraId="6793D4BB" w14:textId="2C726296" w:rsidR="00C448DD" w:rsidRDefault="00C448DD" w:rsidP="00C448DD">
      <w:pPr>
        <w:pStyle w:val="Instructions"/>
        <w:pBdr>
          <w:left w:val="single" w:sz="4" w:space="1" w:color="auto"/>
        </w:pBdr>
      </w:pPr>
      <w:r>
        <w:tab/>
        <w:t>elif i+1&lt; len(text) and text[i]==’y’ and text[i=1]==’]’</w:t>
      </w:r>
      <w:r w:rsidR="00CC50FF">
        <w:t xml:space="preserve"> or text[i+1]==’y’ and I !=0 and text[i-1] != ‘x’:</w:t>
      </w:r>
    </w:p>
    <w:p w14:paraId="3B3CCD10" w14:textId="2683E235" w:rsidR="00CC50FF" w:rsidRDefault="00CC50FF" w:rsidP="00C448DD">
      <w:pPr>
        <w:pStyle w:val="Instructions"/>
        <w:pBdr>
          <w:left w:val="single" w:sz="4" w:space="1" w:color="auto"/>
        </w:pBdr>
      </w:pPr>
      <w:r>
        <w:tab/>
      </w:r>
      <w:r>
        <w:tab/>
        <w:t>result=’OK’</w:t>
      </w:r>
    </w:p>
    <w:p w14:paraId="2C89D369" w14:textId="76B93218" w:rsidR="00CC50FF" w:rsidRDefault="00CC50FF" w:rsidP="00C448DD">
      <w:pPr>
        <w:pStyle w:val="Instructions"/>
        <w:pBdr>
          <w:left w:val="single" w:sz="4" w:space="1" w:color="auto"/>
        </w:pBdr>
      </w:pPr>
      <w:r>
        <w:tab/>
        <w:t>elif text[i]==’]’ and text[i-1]==’y’:</w:t>
      </w:r>
    </w:p>
    <w:p w14:paraId="39C3C1B9" w14:textId="586479DB" w:rsidR="00CC50FF" w:rsidRDefault="00CC50FF" w:rsidP="00C448DD">
      <w:pPr>
        <w:pStyle w:val="Instructions"/>
        <w:pBdr>
          <w:left w:val="single" w:sz="4" w:space="1" w:color="auto"/>
        </w:pBdr>
      </w:pPr>
      <w:r>
        <w:tab/>
      </w:r>
      <w:r>
        <w:tab/>
        <w:t>result=’OK’</w:t>
      </w:r>
    </w:p>
    <w:p w14:paraId="21A39F0D" w14:textId="635A47A3" w:rsidR="00CC50FF" w:rsidRDefault="00CC50FF" w:rsidP="00C448DD">
      <w:pPr>
        <w:pStyle w:val="Instructions"/>
        <w:pBdr>
          <w:left w:val="single" w:sz="4" w:space="1" w:color="auto"/>
        </w:pBdr>
      </w:pPr>
      <w:r>
        <w:tab/>
        <w:t>else:</w:t>
      </w:r>
    </w:p>
    <w:p w14:paraId="197B1AD3" w14:textId="07A6FB97" w:rsidR="00CC50FF" w:rsidRDefault="00CC50FF" w:rsidP="00C448DD">
      <w:pPr>
        <w:pStyle w:val="Instructions"/>
        <w:pBdr>
          <w:left w:val="single" w:sz="4" w:space="1" w:color="auto"/>
        </w:pBdr>
      </w:pPr>
      <w:r>
        <w:tab/>
      </w:r>
      <w:r>
        <w:tab/>
        <w:t>isWrong=True</w:t>
      </w:r>
    </w:p>
    <w:p w14:paraId="2C0E9624" w14:textId="62ED298F" w:rsidR="00CC50FF" w:rsidRDefault="00CC50FF" w:rsidP="00C448DD">
      <w:pPr>
        <w:pStyle w:val="Instructions"/>
        <w:pBdr>
          <w:left w:val="single" w:sz="4" w:space="1" w:color="auto"/>
        </w:pBdr>
      </w:pPr>
      <w:r>
        <w:t>if isWrong==True</w:t>
      </w:r>
    </w:p>
    <w:p w14:paraId="3F604BA9" w14:textId="42C75766" w:rsidR="00CC50FF" w:rsidRDefault="00CC50FF" w:rsidP="00C448DD">
      <w:pPr>
        <w:pStyle w:val="Instructions"/>
        <w:pBdr>
          <w:left w:val="single" w:sz="4" w:space="1" w:color="auto"/>
        </w:pBdr>
      </w:pPr>
      <w:r>
        <w:tab/>
        <w:t>print(“Wrong”)</w:t>
      </w:r>
    </w:p>
    <w:p w14:paraId="7470B4DD" w14:textId="7E075272" w:rsidR="00CC50FF" w:rsidRDefault="00CC50FF" w:rsidP="00C448DD">
      <w:pPr>
        <w:pStyle w:val="Instructions"/>
        <w:pBdr>
          <w:left w:val="single" w:sz="4" w:space="1" w:color="auto"/>
        </w:pBdr>
      </w:pPr>
      <w:r>
        <w:t>else:</w:t>
      </w:r>
    </w:p>
    <w:p w14:paraId="5353AAC7" w14:textId="2574FC0B" w:rsidR="00713994" w:rsidRDefault="00CC50FF" w:rsidP="00CC50FF">
      <w:pPr>
        <w:pStyle w:val="Instructions"/>
        <w:pBdr>
          <w:left w:val="single" w:sz="4" w:space="1" w:color="auto"/>
        </w:pBdr>
      </w:pPr>
      <w:r>
        <w:tab/>
        <w:t>print(result)</w:t>
      </w:r>
    </w:p>
    <w:p w14:paraId="52D0107B" w14:textId="34DD22BE" w:rsidR="00EC712E" w:rsidRPr="008464BA" w:rsidRDefault="00EC712E" w:rsidP="00AE38EC">
      <w:pPr>
        <w:pStyle w:val="Question"/>
      </w:pPr>
      <w:r>
        <w:t>Present your solution to the class.</w:t>
      </w:r>
      <w:r w:rsidR="002A6780" w:rsidRPr="002A6780">
        <w:t xml:space="preserve"> </w:t>
      </w:r>
      <w:r w:rsidR="002A6780" w:rsidRPr="007E49E3">
        <w:t>Group of 3 students.</w:t>
      </w:r>
    </w:p>
    <w:sectPr w:rsidR="00EC712E" w:rsidRPr="008464B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1D1A3" w14:textId="77777777" w:rsidR="00EB198E" w:rsidRDefault="00EB198E" w:rsidP="002C58B0">
      <w:pPr>
        <w:spacing w:after="0"/>
      </w:pPr>
      <w:r>
        <w:separator/>
      </w:r>
    </w:p>
  </w:endnote>
  <w:endnote w:type="continuationSeparator" w:id="0">
    <w:p w14:paraId="184E3AA9" w14:textId="77777777" w:rsidR="00EB198E" w:rsidRDefault="00EB198E" w:rsidP="002C5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00000000" w:usb2="00010000" w:usb3="00000000" w:csb0="0000011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0B584" w14:textId="77777777" w:rsidR="00EB198E" w:rsidRDefault="00EB198E" w:rsidP="002C58B0">
      <w:pPr>
        <w:spacing w:after="0"/>
      </w:pPr>
      <w:r>
        <w:separator/>
      </w:r>
    </w:p>
  </w:footnote>
  <w:footnote w:type="continuationSeparator" w:id="0">
    <w:p w14:paraId="1C381ECF" w14:textId="77777777" w:rsidR="00EB198E" w:rsidRDefault="00EB198E" w:rsidP="002C58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44D049D2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24"/>
        <w:szCs w:val="48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25D6161"/>
    <w:multiLevelType w:val="hybridMultilevel"/>
    <w:tmpl w:val="14402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2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0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3"/>
  </w:num>
  <w:num w:numId="44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55870"/>
    <w:rsid w:val="00162D44"/>
    <w:rsid w:val="00176DA5"/>
    <w:rsid w:val="001A05BB"/>
    <w:rsid w:val="001C712F"/>
    <w:rsid w:val="001D7D7F"/>
    <w:rsid w:val="001E277A"/>
    <w:rsid w:val="001E28C6"/>
    <w:rsid w:val="001E5F0D"/>
    <w:rsid w:val="001E7AA5"/>
    <w:rsid w:val="002145A3"/>
    <w:rsid w:val="0021677B"/>
    <w:rsid w:val="00230963"/>
    <w:rsid w:val="002470E0"/>
    <w:rsid w:val="00267592"/>
    <w:rsid w:val="00270D6C"/>
    <w:rsid w:val="00274245"/>
    <w:rsid w:val="0027597B"/>
    <w:rsid w:val="00285BCC"/>
    <w:rsid w:val="00290F22"/>
    <w:rsid w:val="002954E6"/>
    <w:rsid w:val="00297E0E"/>
    <w:rsid w:val="002A6780"/>
    <w:rsid w:val="002C58B0"/>
    <w:rsid w:val="002D1850"/>
    <w:rsid w:val="002D44CC"/>
    <w:rsid w:val="002D4629"/>
    <w:rsid w:val="002E1AA9"/>
    <w:rsid w:val="002E7888"/>
    <w:rsid w:val="002F5ADE"/>
    <w:rsid w:val="0030183F"/>
    <w:rsid w:val="00303D4F"/>
    <w:rsid w:val="003150AE"/>
    <w:rsid w:val="00337160"/>
    <w:rsid w:val="00337EFD"/>
    <w:rsid w:val="00346333"/>
    <w:rsid w:val="00361145"/>
    <w:rsid w:val="00392B98"/>
    <w:rsid w:val="00395214"/>
    <w:rsid w:val="003C4510"/>
    <w:rsid w:val="003E18EC"/>
    <w:rsid w:val="003E2E04"/>
    <w:rsid w:val="003E3378"/>
    <w:rsid w:val="003E63EA"/>
    <w:rsid w:val="003E6809"/>
    <w:rsid w:val="0040009E"/>
    <w:rsid w:val="00405D2C"/>
    <w:rsid w:val="00406DE4"/>
    <w:rsid w:val="00410C4A"/>
    <w:rsid w:val="00420B62"/>
    <w:rsid w:val="00421870"/>
    <w:rsid w:val="00421BAA"/>
    <w:rsid w:val="00427A14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0D28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15ED6"/>
    <w:rsid w:val="005330EC"/>
    <w:rsid w:val="00535B58"/>
    <w:rsid w:val="005360DD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B6691"/>
    <w:rsid w:val="005D5BF2"/>
    <w:rsid w:val="005E282D"/>
    <w:rsid w:val="005E7448"/>
    <w:rsid w:val="00620E37"/>
    <w:rsid w:val="00622066"/>
    <w:rsid w:val="00622C39"/>
    <w:rsid w:val="00627219"/>
    <w:rsid w:val="00637FC0"/>
    <w:rsid w:val="00652216"/>
    <w:rsid w:val="006640E8"/>
    <w:rsid w:val="006678D8"/>
    <w:rsid w:val="00672D8A"/>
    <w:rsid w:val="00685B67"/>
    <w:rsid w:val="00687D50"/>
    <w:rsid w:val="00692F2D"/>
    <w:rsid w:val="006B70FC"/>
    <w:rsid w:val="006E361B"/>
    <w:rsid w:val="006E6A19"/>
    <w:rsid w:val="006E79DA"/>
    <w:rsid w:val="0070203E"/>
    <w:rsid w:val="00705066"/>
    <w:rsid w:val="00706183"/>
    <w:rsid w:val="00707F5D"/>
    <w:rsid w:val="00713994"/>
    <w:rsid w:val="00716996"/>
    <w:rsid w:val="007374E3"/>
    <w:rsid w:val="00747B2C"/>
    <w:rsid w:val="007541A2"/>
    <w:rsid w:val="007A6888"/>
    <w:rsid w:val="007E49E3"/>
    <w:rsid w:val="00800554"/>
    <w:rsid w:val="008308A7"/>
    <w:rsid w:val="008464BA"/>
    <w:rsid w:val="00870EC4"/>
    <w:rsid w:val="00874E49"/>
    <w:rsid w:val="008835DD"/>
    <w:rsid w:val="008A0C5F"/>
    <w:rsid w:val="008B123C"/>
    <w:rsid w:val="008C6148"/>
    <w:rsid w:val="008F38EB"/>
    <w:rsid w:val="00904310"/>
    <w:rsid w:val="00904C40"/>
    <w:rsid w:val="009178B3"/>
    <w:rsid w:val="00926CEC"/>
    <w:rsid w:val="0093474B"/>
    <w:rsid w:val="00942F42"/>
    <w:rsid w:val="00950A89"/>
    <w:rsid w:val="0098731C"/>
    <w:rsid w:val="0099007D"/>
    <w:rsid w:val="009905CA"/>
    <w:rsid w:val="009A2FAB"/>
    <w:rsid w:val="009B1A58"/>
    <w:rsid w:val="009B735D"/>
    <w:rsid w:val="009C460E"/>
    <w:rsid w:val="009C502E"/>
    <w:rsid w:val="009E0EFC"/>
    <w:rsid w:val="009E3456"/>
    <w:rsid w:val="009F1F18"/>
    <w:rsid w:val="00A00D24"/>
    <w:rsid w:val="00A00D86"/>
    <w:rsid w:val="00A17A29"/>
    <w:rsid w:val="00A37F66"/>
    <w:rsid w:val="00A63A80"/>
    <w:rsid w:val="00A7126F"/>
    <w:rsid w:val="00A75C54"/>
    <w:rsid w:val="00A86449"/>
    <w:rsid w:val="00A96604"/>
    <w:rsid w:val="00AA68EC"/>
    <w:rsid w:val="00AD7958"/>
    <w:rsid w:val="00AE38EC"/>
    <w:rsid w:val="00AF4BA9"/>
    <w:rsid w:val="00B12877"/>
    <w:rsid w:val="00B35D8A"/>
    <w:rsid w:val="00B549E6"/>
    <w:rsid w:val="00B5648B"/>
    <w:rsid w:val="00B6418E"/>
    <w:rsid w:val="00B704B0"/>
    <w:rsid w:val="00B92470"/>
    <w:rsid w:val="00B92732"/>
    <w:rsid w:val="00BA2986"/>
    <w:rsid w:val="00BA4A2B"/>
    <w:rsid w:val="00BA61D3"/>
    <w:rsid w:val="00BB4C4B"/>
    <w:rsid w:val="00BC6E5D"/>
    <w:rsid w:val="00BD319B"/>
    <w:rsid w:val="00C0786B"/>
    <w:rsid w:val="00C24B51"/>
    <w:rsid w:val="00C306BB"/>
    <w:rsid w:val="00C310B6"/>
    <w:rsid w:val="00C411DE"/>
    <w:rsid w:val="00C448DD"/>
    <w:rsid w:val="00C44A96"/>
    <w:rsid w:val="00C53EF5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C50FF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5AAF"/>
    <w:rsid w:val="00DC73CC"/>
    <w:rsid w:val="00DD0E65"/>
    <w:rsid w:val="00DE0549"/>
    <w:rsid w:val="00DE20AB"/>
    <w:rsid w:val="00E13AA0"/>
    <w:rsid w:val="00E2330F"/>
    <w:rsid w:val="00E520FE"/>
    <w:rsid w:val="00E54974"/>
    <w:rsid w:val="00E558C2"/>
    <w:rsid w:val="00E63CCC"/>
    <w:rsid w:val="00E70E4A"/>
    <w:rsid w:val="00E90692"/>
    <w:rsid w:val="00E9734C"/>
    <w:rsid w:val="00E97E8B"/>
    <w:rsid w:val="00EA454D"/>
    <w:rsid w:val="00EB0EDB"/>
    <w:rsid w:val="00EB198E"/>
    <w:rsid w:val="00EB7468"/>
    <w:rsid w:val="00EC712E"/>
    <w:rsid w:val="00EC7A19"/>
    <w:rsid w:val="00EE22E4"/>
    <w:rsid w:val="00F02D2C"/>
    <w:rsid w:val="00F1573B"/>
    <w:rsid w:val="00F17E98"/>
    <w:rsid w:val="00F2523F"/>
    <w:rsid w:val="00F268FA"/>
    <w:rsid w:val="00F3100B"/>
    <w:rsid w:val="00F5142D"/>
    <w:rsid w:val="00F52F13"/>
    <w:rsid w:val="00F61A1D"/>
    <w:rsid w:val="00F63919"/>
    <w:rsid w:val="00FD4B92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EF5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8B0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C58B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58B0"/>
    <w:pPr>
      <w:tabs>
        <w:tab w:val="center" w:pos="4680"/>
        <w:tab w:val="right" w:pos="9360"/>
      </w:tabs>
      <w:spacing w:after="0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2C58B0"/>
    <w:rPr>
      <w:rFonts w:eastAsia="Calibri" w:cs="Times New Roman"/>
      <w:kern w:val="0"/>
      <w:sz w:val="20"/>
      <w:szCs w:val="32"/>
      <w:lang w:val="en-US" w:eastAsia="en-GB" w:bidi="km-K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58B0"/>
    <w:pPr>
      <w:tabs>
        <w:tab w:val="center" w:pos="4680"/>
        <w:tab w:val="right" w:pos="9360"/>
      </w:tabs>
      <w:spacing w:after="0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2C58B0"/>
    <w:rPr>
      <w:rFonts w:eastAsia="Calibri" w:cs="Times New Roman"/>
      <w:kern w:val="0"/>
      <w:sz w:val="20"/>
      <w:szCs w:val="32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C343B-8F4A-48DA-8816-075668B6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80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RADY.DOEURN</cp:lastModifiedBy>
  <cp:revision>3</cp:revision>
  <cp:lastPrinted>2023-08-06T04:10:00Z</cp:lastPrinted>
  <dcterms:created xsi:type="dcterms:W3CDTF">2023-08-05T08:27:00Z</dcterms:created>
  <dcterms:modified xsi:type="dcterms:W3CDTF">2023-08-06T05:11:00Z</dcterms:modified>
</cp:coreProperties>
</file>