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102E6B" w14:textId="1A8F5BA4" w:rsidR="00D56831" w:rsidRPr="00E31439" w:rsidRDefault="00E31439" w:rsidP="00E31439">
      <w:pPr>
        <w:rPr>
          <w:color w:val="0070C0"/>
          <w:sz w:val="40"/>
          <w:szCs w:val="40"/>
        </w:rPr>
      </w:pPr>
      <w:r w:rsidRPr="00E31439">
        <w:rPr>
          <w:color w:val="0070C0"/>
          <w:sz w:val="40"/>
          <w:szCs w:val="40"/>
        </w:rPr>
        <w:t>Exercise1</w:t>
      </w:r>
    </w:p>
    <w:p w14:paraId="58D16263" w14:textId="77777777" w:rsidR="00D56831" w:rsidRPr="00C53EF5" w:rsidRDefault="00D56831" w:rsidP="00D56831">
      <w:pPr>
        <w:pStyle w:val="ListParagraph"/>
        <w:numPr>
          <w:ilvl w:val="0"/>
          <w:numId w:val="41"/>
        </w:numPr>
        <w:rPr>
          <w:rFonts w:eastAsia="Times New Roman" w:cstheme="minorHAnsi"/>
        </w:rPr>
      </w:pPr>
      <w:r w:rsidRPr="002E1AA9">
        <w:rPr>
          <w:rFonts w:cstheme="minorHAnsi"/>
        </w:rPr>
        <w:t>Input a text in the console.</w:t>
      </w:r>
    </w:p>
    <w:p w14:paraId="73B84D8C" w14:textId="77777777" w:rsidR="00D56831" w:rsidRPr="004B1B34" w:rsidRDefault="00D56831" w:rsidP="00D56831">
      <w:pPr>
        <w:pStyle w:val="ListParagraph"/>
        <w:numPr>
          <w:ilvl w:val="0"/>
          <w:numId w:val="41"/>
        </w:numPr>
      </w:pPr>
      <w:r w:rsidRPr="000A6E58">
        <w:t>Count the number of times the "</w:t>
      </w:r>
      <w:proofErr w:type="spellStart"/>
      <w:r w:rsidRPr="000A6E58">
        <w:t>ab</w:t>
      </w:r>
      <w:r>
        <w:t>c</w:t>
      </w:r>
      <w:proofErr w:type="spellEnd"/>
      <w:r w:rsidRPr="000A6E58">
        <w:t>" pattern appears in a string.</w:t>
      </w:r>
    </w:p>
    <w:p w14:paraId="0083EF0C" w14:textId="77777777" w:rsidR="00D56831" w:rsidRPr="00162D44" w:rsidRDefault="00D56831" w:rsidP="007913D0">
      <w:pPr>
        <w:pStyle w:val="Question"/>
      </w:pPr>
      <w:r>
        <w:t xml:space="preserve">What </w:t>
      </w:r>
      <w:r w:rsidRPr="00C53EF5">
        <w:t>will</w:t>
      </w:r>
      <w:r>
        <w:t xml:space="preserve"> be the </w:t>
      </w:r>
      <w:r w:rsidRPr="00C53EF5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D56831" w:rsidRPr="00267592" w14:paraId="7BA48DCA" w14:textId="77777777" w:rsidTr="003C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60764426" w14:textId="77777777" w:rsidR="00D56831" w:rsidRPr="00267592" w:rsidRDefault="00D56831" w:rsidP="003C6B17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342146C4" w14:textId="77777777" w:rsidR="00D56831" w:rsidRPr="00267592" w:rsidRDefault="00D56831" w:rsidP="003C6B17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D56831" w:rsidRPr="00C53EF5" w14:paraId="3D83626E" w14:textId="77777777" w:rsidTr="003C6B17">
        <w:trPr>
          <w:trHeight w:val="551"/>
        </w:trPr>
        <w:tc>
          <w:tcPr>
            <w:tcW w:w="4395" w:type="dxa"/>
            <w:vAlign w:val="center"/>
          </w:tcPr>
          <w:p w14:paraId="72E06E3F" w14:textId="2E18013F" w:rsidR="00D56831" w:rsidRPr="00C53EF5" w:rsidRDefault="00253665" w:rsidP="003C6B17">
            <w:pPr>
              <w:jc w:val="lef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abbcdef</w:t>
            </w:r>
            <w:proofErr w:type="spellEnd"/>
          </w:p>
        </w:tc>
        <w:tc>
          <w:tcPr>
            <w:tcW w:w="5245" w:type="dxa"/>
            <w:vAlign w:val="center"/>
          </w:tcPr>
          <w:p w14:paraId="26F26E6F" w14:textId="0EE15830" w:rsidR="00D56831" w:rsidRPr="00C53EF5" w:rsidRDefault="00A83614" w:rsidP="003C6B1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D56831" w:rsidRPr="00C85074" w14:paraId="16F37BEB" w14:textId="77777777" w:rsidTr="003C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7463E216" w14:textId="5324CB31" w:rsidR="00D56831" w:rsidRDefault="00253665" w:rsidP="003C6B17">
            <w:pPr>
              <w:jc w:val="left"/>
            </w:pPr>
            <w:proofErr w:type="spellStart"/>
            <w:r>
              <w:t>abcfabc</w:t>
            </w:r>
            <w:proofErr w:type="spellEnd"/>
          </w:p>
        </w:tc>
        <w:tc>
          <w:tcPr>
            <w:tcW w:w="5245" w:type="dxa"/>
            <w:vAlign w:val="center"/>
          </w:tcPr>
          <w:p w14:paraId="36E554D0" w14:textId="7600D771" w:rsidR="00D56831" w:rsidRPr="00C85074" w:rsidRDefault="00A83614" w:rsidP="003C6B17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2</w:t>
            </w:r>
          </w:p>
        </w:tc>
      </w:tr>
      <w:tr w:rsidR="00D56831" w:rsidRPr="00C85074" w14:paraId="4E83FE1D" w14:textId="77777777" w:rsidTr="003C6B17">
        <w:trPr>
          <w:trHeight w:val="551"/>
        </w:trPr>
        <w:tc>
          <w:tcPr>
            <w:tcW w:w="4395" w:type="dxa"/>
            <w:vAlign w:val="center"/>
          </w:tcPr>
          <w:p w14:paraId="15E59D5F" w14:textId="0D423246" w:rsidR="00D56831" w:rsidRPr="00B1336D" w:rsidRDefault="00253665" w:rsidP="003C6B17">
            <w:pPr>
              <w:jc w:val="lef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adabcfbc</w:t>
            </w:r>
            <w:proofErr w:type="spellEnd"/>
          </w:p>
        </w:tc>
        <w:tc>
          <w:tcPr>
            <w:tcW w:w="5245" w:type="dxa"/>
            <w:vAlign w:val="center"/>
          </w:tcPr>
          <w:p w14:paraId="24D3056D" w14:textId="1955F820" w:rsidR="00D56831" w:rsidRPr="00C85074" w:rsidRDefault="00A83614" w:rsidP="003C6B17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1</w:t>
            </w:r>
          </w:p>
        </w:tc>
      </w:tr>
    </w:tbl>
    <w:p w14:paraId="6EAC1CA4" w14:textId="5DF4A27D" w:rsidR="000A2319" w:rsidRDefault="00EB13D1" w:rsidP="009851A3">
      <w:pPr>
        <w:pStyle w:val="Question"/>
        <w:rPr>
          <w:lang w:val="en-GB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D03626" wp14:editId="6EECB429">
                <wp:simplePos x="0" y="0"/>
                <wp:positionH relativeFrom="column">
                  <wp:posOffset>1433972</wp:posOffset>
                </wp:positionH>
                <wp:positionV relativeFrom="paragraph">
                  <wp:posOffset>341412</wp:posOffset>
                </wp:positionV>
                <wp:extent cx="1289714" cy="313899"/>
                <wp:effectExtent l="0" t="0" r="24765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714" cy="313899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27985" w14:textId="26A277D2" w:rsidR="00EB13D1" w:rsidRDefault="00EB13D1" w:rsidP="00EB13D1">
                            <w:pPr>
                              <w:jc w:val="center"/>
                            </w:pPr>
                            <w:proofErr w:type="gramStart"/>
                            <w:r>
                              <w:t>Input()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03626" id="Rectangle 14" o:spid="_x0000_s1026" style="position:absolute;left:0;text-align:left;margin-left:112.9pt;margin-top:26.9pt;width:101.55pt;height:24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" fillcolor="#002060" strokecolor="#002060" strokeweight="1pt">
                <v:textbox>
                  <w:txbxContent>
                    <w:p w14:paraId="19B27985" w14:textId="26A277D2" w:rsidR="00EB13D1" w:rsidRDefault="00EB13D1" w:rsidP="00EB13D1">
                      <w:pPr>
                        <w:jc w:val="center"/>
                      </w:pPr>
                      <w:proofErr w:type="gramStart"/>
                      <w:r>
                        <w:t>Input()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A2319" w:rsidRPr="00EB13D1">
        <w:rPr>
          <w:lang w:val="en-GB"/>
        </w:rPr>
        <w:t>Choose the more relevant blocks and draw your structure flowchart.</w:t>
      </w:r>
    </w:p>
    <w:p w14:paraId="4FE44E4B" w14:textId="3F1E4387" w:rsidR="00EB13D1" w:rsidRDefault="00714866" w:rsidP="00EB13D1">
      <w:pPr>
        <w:pStyle w:val="Question"/>
        <w:numPr>
          <w:ilvl w:val="0"/>
          <w:numId w:val="0"/>
        </w:numPr>
        <w:rPr>
          <w:lang w:val="en-GB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42111D1" wp14:editId="711D3ACF">
                <wp:simplePos x="0" y="0"/>
                <wp:positionH relativeFrom="column">
                  <wp:posOffset>2033905</wp:posOffset>
                </wp:positionH>
                <wp:positionV relativeFrom="paragraph">
                  <wp:posOffset>60325</wp:posOffset>
                </wp:positionV>
                <wp:extent cx="34119" cy="2743200"/>
                <wp:effectExtent l="0" t="0" r="2349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19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8BB86" id="Straight Connector 20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15pt,4.75pt" to="162.85pt,2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B13D1"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CD43D9" wp14:editId="3B4095FC">
                <wp:simplePos x="0" y="0"/>
                <wp:positionH relativeFrom="column">
                  <wp:posOffset>1436104</wp:posOffset>
                </wp:positionH>
                <wp:positionV relativeFrom="paragraph">
                  <wp:posOffset>306610</wp:posOffset>
                </wp:positionV>
                <wp:extent cx="1289714" cy="313899"/>
                <wp:effectExtent l="0" t="0" r="24765" b="101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714" cy="313899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476DC" w14:textId="6BEB67DA" w:rsidR="00EB13D1" w:rsidRDefault="00EB13D1" w:rsidP="00EB13D1">
                            <w:pPr>
                              <w:jc w:val="center"/>
                            </w:pPr>
                            <w:r>
                              <w:t>Sum=0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D43D9" id="Rectangle 15" o:spid="_x0000_s1027" style="position:absolute;left:0;text-align:left;margin-left:113.1pt;margin-top:24.15pt;width:101.55pt;height:24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" fillcolor="#002060" strokecolor="#002060" strokeweight="1pt">
                <v:textbox>
                  <w:txbxContent>
                    <w:p w14:paraId="19B476DC" w14:textId="6BEB67DA" w:rsidR="00EB13D1" w:rsidRDefault="00EB13D1" w:rsidP="00EB13D1">
                      <w:pPr>
                        <w:jc w:val="center"/>
                      </w:pPr>
                      <w:r>
                        <w:t>Sum=0</w:t>
                      </w:r>
                    </w:p>
                  </w:txbxContent>
                </v:textbox>
              </v:rect>
            </w:pict>
          </mc:Fallback>
        </mc:AlternateContent>
      </w:r>
    </w:p>
    <w:p w14:paraId="0325533C" w14:textId="1D4118CB" w:rsidR="00EB13D1" w:rsidRDefault="00EB13D1" w:rsidP="00EB13D1">
      <w:pPr>
        <w:pStyle w:val="Question"/>
        <w:numPr>
          <w:ilvl w:val="0"/>
          <w:numId w:val="0"/>
        </w:numPr>
        <w:rPr>
          <w:lang w:val="en-GB"/>
        </w:rPr>
      </w:pPr>
    </w:p>
    <w:p w14:paraId="1B446498" w14:textId="5B4C65B9" w:rsidR="00EB13D1" w:rsidRDefault="00EB13D1" w:rsidP="00EB13D1">
      <w:pPr>
        <w:pStyle w:val="Question"/>
        <w:numPr>
          <w:ilvl w:val="0"/>
          <w:numId w:val="0"/>
        </w:numPr>
        <w:rPr>
          <w:lang w:val="en-GB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219946" wp14:editId="213D785B">
                <wp:simplePos x="0" y="0"/>
                <wp:positionH relativeFrom="column">
                  <wp:posOffset>1147368</wp:posOffset>
                </wp:positionH>
                <wp:positionV relativeFrom="paragraph">
                  <wp:posOffset>173933</wp:posOffset>
                </wp:positionV>
                <wp:extent cx="1773735" cy="484496"/>
                <wp:effectExtent l="38100" t="19050" r="17145" b="3048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735" cy="484496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62B6D" w14:textId="7E980CA7" w:rsidR="00EB13D1" w:rsidRDefault="00EB13D1" w:rsidP="00EB13D1">
                            <w:pPr>
                              <w:jc w:val="center"/>
                            </w:pPr>
                            <w:proofErr w:type="gramStart"/>
                            <w:r>
                              <w:t>Len(</w:t>
                            </w:r>
                            <w:proofErr w:type="gramEnd"/>
                            <w:r>
                              <w:t>text)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1994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" o:spid="_x0000_s1028" type="#_x0000_t4" style="position:absolute;left:0;text-align:left;margin-left:90.35pt;margin-top:13.7pt;width:139.65pt;height:38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" fillcolor="red" strokecolor="red" strokeweight="1pt">
                <v:textbox>
                  <w:txbxContent>
                    <w:p w14:paraId="20562B6D" w14:textId="7E980CA7" w:rsidR="00EB13D1" w:rsidRDefault="00EB13D1" w:rsidP="00EB13D1">
                      <w:pPr>
                        <w:jc w:val="center"/>
                      </w:pPr>
                      <w:proofErr w:type="gramStart"/>
                      <w:r>
                        <w:t>Len(</w:t>
                      </w:r>
                      <w:proofErr w:type="gramEnd"/>
                      <w:r>
                        <w:t>text)</w:t>
                      </w:r>
                    </w:p>
                  </w:txbxContent>
                </v:textbox>
              </v:shape>
            </w:pict>
          </mc:Fallback>
        </mc:AlternateContent>
      </w:r>
    </w:p>
    <w:p w14:paraId="57402077" w14:textId="3D9BE804" w:rsidR="00EB13D1" w:rsidRDefault="00714866" w:rsidP="00EB13D1">
      <w:pPr>
        <w:pStyle w:val="Question"/>
        <w:numPr>
          <w:ilvl w:val="0"/>
          <w:numId w:val="0"/>
        </w:numPr>
        <w:rPr>
          <w:lang w:val="en-GB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EF5B32E" wp14:editId="4ADD3EAB">
                <wp:simplePos x="0" y="0"/>
                <wp:positionH relativeFrom="column">
                  <wp:posOffset>935355</wp:posOffset>
                </wp:positionH>
                <wp:positionV relativeFrom="paragraph">
                  <wp:posOffset>115570</wp:posOffset>
                </wp:positionV>
                <wp:extent cx="317500" cy="12700"/>
                <wp:effectExtent l="0" t="0" r="254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A678E" id="Straight Connector 22" o:spid="_x0000_s1026" style="position:absolute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65pt,9.1pt" to="98.6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3978F7" wp14:editId="64AEA493">
                <wp:simplePos x="0" y="0"/>
                <wp:positionH relativeFrom="column">
                  <wp:posOffset>935829</wp:posOffset>
                </wp:positionH>
                <wp:positionV relativeFrom="paragraph">
                  <wp:posOffset>119077</wp:posOffset>
                </wp:positionV>
                <wp:extent cx="33655" cy="1815105"/>
                <wp:effectExtent l="0" t="0" r="23495" b="3302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" cy="1815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DDECE" id="Straight Connector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7pt,9.4pt" to="76.35pt,1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3C98522B" w14:textId="4D1B3EED" w:rsidR="00EB13D1" w:rsidRDefault="00EB13D1" w:rsidP="00EB13D1">
      <w:pPr>
        <w:pStyle w:val="Question"/>
        <w:numPr>
          <w:ilvl w:val="0"/>
          <w:numId w:val="0"/>
        </w:numPr>
        <w:rPr>
          <w:lang w:val="en-GB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5AA650" wp14:editId="147AABB0">
                <wp:simplePos x="0" y="0"/>
                <wp:positionH relativeFrom="column">
                  <wp:posOffset>1147265</wp:posOffset>
                </wp:positionH>
                <wp:positionV relativeFrom="paragraph">
                  <wp:posOffset>173355</wp:posOffset>
                </wp:positionV>
                <wp:extent cx="1835283" cy="525438"/>
                <wp:effectExtent l="38100" t="19050" r="31750" b="46355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283" cy="525438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77E84" w14:textId="7037199B" w:rsidR="00EB13D1" w:rsidRDefault="00EB13D1" w:rsidP="00EB13D1">
                            <w:pPr>
                              <w:jc w:val="center"/>
                            </w:pPr>
                            <w:r>
                              <w:t>Text[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]</w:t>
                            </w:r>
                            <w:r w:rsidR="00714866">
                              <w:t>=</w:t>
                            </w:r>
                            <w:proofErr w:type="gramEnd"/>
                            <w:r w:rsidR="00714866">
                              <w:t>=a b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5AA650" id="Diamond 17" o:spid="_x0000_s1029" type="#_x0000_t4" style="position:absolute;left:0;text-align:left;margin-left:90.35pt;margin-top:13.65pt;width:144.5pt;height:41.3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" fillcolor="red" strokecolor="red" strokeweight="1pt">
                <v:textbox>
                  <w:txbxContent>
                    <w:p w14:paraId="6D977E84" w14:textId="7037199B" w:rsidR="00EB13D1" w:rsidRDefault="00EB13D1" w:rsidP="00EB13D1">
                      <w:pPr>
                        <w:jc w:val="center"/>
                      </w:pPr>
                      <w:r>
                        <w:t>Text[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]</w:t>
                      </w:r>
                      <w:r w:rsidR="00714866">
                        <w:t>=</w:t>
                      </w:r>
                      <w:proofErr w:type="gramEnd"/>
                      <w:r w:rsidR="00714866">
                        <w:t>=a b c</w:t>
                      </w:r>
                    </w:p>
                  </w:txbxContent>
                </v:textbox>
              </v:shape>
            </w:pict>
          </mc:Fallback>
        </mc:AlternateContent>
      </w:r>
    </w:p>
    <w:p w14:paraId="033D0EDD" w14:textId="5B975DBB" w:rsidR="00EB13D1" w:rsidRDefault="00EB13D1" w:rsidP="00EB13D1">
      <w:pPr>
        <w:pStyle w:val="Question"/>
        <w:numPr>
          <w:ilvl w:val="0"/>
          <w:numId w:val="0"/>
        </w:numPr>
        <w:rPr>
          <w:lang w:val="en-GB"/>
        </w:rPr>
      </w:pPr>
    </w:p>
    <w:p w14:paraId="58689205" w14:textId="15B00410" w:rsidR="00EB13D1" w:rsidRDefault="00EB13D1" w:rsidP="00EB13D1">
      <w:pPr>
        <w:pStyle w:val="Question"/>
        <w:numPr>
          <w:ilvl w:val="0"/>
          <w:numId w:val="0"/>
        </w:numPr>
        <w:rPr>
          <w:lang w:val="en-GB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89F121" wp14:editId="2301069A">
                <wp:simplePos x="0" y="0"/>
                <wp:positionH relativeFrom="column">
                  <wp:posOffset>1431186</wp:posOffset>
                </wp:positionH>
                <wp:positionV relativeFrom="paragraph">
                  <wp:posOffset>299293</wp:posOffset>
                </wp:positionV>
                <wp:extent cx="1289714" cy="313899"/>
                <wp:effectExtent l="0" t="0" r="24765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714" cy="313899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08F69" w14:textId="6595AAF3" w:rsidR="00714866" w:rsidRDefault="00714866" w:rsidP="00714866">
                            <w:pPr>
                              <w:jc w:val="center"/>
                            </w:pPr>
                            <w:r>
                              <w:t>Sum+=1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9F121" id="Rectangle 18" o:spid="_x0000_s1030" style="position:absolute;left:0;text-align:left;margin-left:112.7pt;margin-top:23.55pt;width:101.55pt;height:24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" fillcolor="#002060" strokecolor="#002060" strokeweight="1pt">
                <v:textbox>
                  <w:txbxContent>
                    <w:p w14:paraId="09508F69" w14:textId="6595AAF3" w:rsidR="00714866" w:rsidRDefault="00714866" w:rsidP="00714866">
                      <w:pPr>
                        <w:jc w:val="center"/>
                      </w:pPr>
                      <w:r>
                        <w:t>Sum+=1</w:t>
                      </w:r>
                    </w:p>
                  </w:txbxContent>
                </v:textbox>
              </v:rect>
            </w:pict>
          </mc:Fallback>
        </mc:AlternateContent>
      </w:r>
    </w:p>
    <w:p w14:paraId="6BEF9723" w14:textId="796596E5" w:rsidR="00EB13D1" w:rsidRDefault="00EB13D1" w:rsidP="00EB13D1">
      <w:pPr>
        <w:pStyle w:val="Question"/>
        <w:numPr>
          <w:ilvl w:val="0"/>
          <w:numId w:val="0"/>
        </w:numPr>
        <w:rPr>
          <w:lang w:val="en-GB"/>
        </w:rPr>
      </w:pPr>
    </w:p>
    <w:p w14:paraId="6C7F9D8D" w14:textId="2C45E1B8" w:rsidR="00EB13D1" w:rsidRDefault="00714866" w:rsidP="00EB13D1">
      <w:pPr>
        <w:pStyle w:val="Question"/>
        <w:numPr>
          <w:ilvl w:val="0"/>
          <w:numId w:val="0"/>
        </w:numPr>
        <w:rPr>
          <w:lang w:val="en-GB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6FBB64" wp14:editId="24002226">
                <wp:simplePos x="0" y="0"/>
                <wp:positionH relativeFrom="column">
                  <wp:posOffset>1398867</wp:posOffset>
                </wp:positionH>
                <wp:positionV relativeFrom="paragraph">
                  <wp:posOffset>231140</wp:posOffset>
                </wp:positionV>
                <wp:extent cx="1392043" cy="320722"/>
                <wp:effectExtent l="19050" t="0" r="36830" b="22225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043" cy="320722"/>
                        </a:xfrm>
                        <a:prstGeom prst="parallelogram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59B98" w14:textId="28F8791A" w:rsidR="00714866" w:rsidRDefault="00714866" w:rsidP="00714866">
                            <w:pPr>
                              <w:jc w:val="center"/>
                            </w:pPr>
                            <w:proofErr w:type="gramStart"/>
                            <w:r>
                              <w:t>print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6FBB6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9" o:spid="_x0000_s1031" type="#_x0000_t7" style="position:absolute;left:0;text-align:left;margin-left:110.15pt;margin-top:18.2pt;width:109.6pt;height:25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" adj="1244" fillcolor="#00b050" strokecolor="#00b050" strokeweight="1pt">
                <v:textbox>
                  <w:txbxContent>
                    <w:p w14:paraId="63559B98" w14:textId="28F8791A" w:rsidR="00714866" w:rsidRDefault="00714866" w:rsidP="00714866">
                      <w:pPr>
                        <w:jc w:val="center"/>
                      </w:pPr>
                      <w:proofErr w:type="gramStart"/>
                      <w:r>
                        <w:t>print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F6521DE" w14:textId="2120BC45" w:rsidR="00EB13D1" w:rsidRDefault="00714866" w:rsidP="00EB13D1">
      <w:pPr>
        <w:pStyle w:val="Question"/>
        <w:numPr>
          <w:ilvl w:val="0"/>
          <w:numId w:val="0"/>
        </w:numPr>
        <w:rPr>
          <w:lang w:val="en-GB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100533" wp14:editId="3F43F4C5">
                <wp:simplePos x="0" y="0"/>
                <wp:positionH relativeFrom="column">
                  <wp:posOffset>967105</wp:posOffset>
                </wp:positionH>
                <wp:positionV relativeFrom="paragraph">
                  <wp:posOffset>74295</wp:posOffset>
                </wp:positionV>
                <wp:extent cx="469900" cy="11430"/>
                <wp:effectExtent l="0" t="0" r="25400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D28159" id="Straight Connector 23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.15pt,5.85pt" to="113.1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03A5082F" w14:textId="77777777" w:rsidR="00EB13D1" w:rsidRPr="00EB13D1" w:rsidRDefault="00EB13D1" w:rsidP="00EB13D1">
      <w:pPr>
        <w:pStyle w:val="Question"/>
        <w:numPr>
          <w:ilvl w:val="0"/>
          <w:numId w:val="0"/>
        </w:numPr>
        <w:rPr>
          <w:lang w:val="en-GB"/>
        </w:rPr>
      </w:pPr>
    </w:p>
    <w:p w14:paraId="3599C523" w14:textId="3689E40E" w:rsidR="008909C7" w:rsidRPr="00E31439" w:rsidRDefault="00A83614" w:rsidP="00E31439">
      <w:pPr>
        <w:pStyle w:val="Question"/>
        <w:rPr>
          <w:lang w:val="en-GB"/>
        </w:rPr>
      </w:pPr>
      <w:r>
        <w:rPr>
          <w:noProof/>
          <w:lang w:eastAsia="en-US"/>
          <w14:ligatures w14:val="standardContextual"/>
        </w:rPr>
        <w:drawing>
          <wp:anchor distT="0" distB="0" distL="114300" distR="114300" simplePos="0" relativeHeight="251677696" behindDoc="0" locked="0" layoutInCell="1" allowOverlap="1" wp14:anchorId="2483027B" wp14:editId="7AE735CB">
            <wp:simplePos x="0" y="0"/>
            <wp:positionH relativeFrom="column">
              <wp:posOffset>89535</wp:posOffset>
            </wp:positionH>
            <wp:positionV relativeFrom="paragraph">
              <wp:posOffset>383540</wp:posOffset>
            </wp:positionV>
            <wp:extent cx="5984240" cy="93408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A2319" w:rsidRPr="00A83614">
        <w:rPr>
          <w:lang w:val="en-GB"/>
        </w:rPr>
        <w:t>Adapt code from a previous session to solve this problem.</w:t>
      </w:r>
    </w:p>
    <w:p w14:paraId="59B2A26E" w14:textId="6CEC1BB7" w:rsidR="008909C7" w:rsidRPr="00C53EF5" w:rsidRDefault="008909C7" w:rsidP="008909C7">
      <w:pPr>
        <w:pStyle w:val="ListParagraph"/>
        <w:numPr>
          <w:ilvl w:val="0"/>
          <w:numId w:val="41"/>
        </w:numPr>
        <w:rPr>
          <w:rFonts w:eastAsia="Times New Roman" w:cstheme="minorHAnsi"/>
        </w:rPr>
      </w:pPr>
      <w:r w:rsidRPr="002E1AA9">
        <w:rPr>
          <w:rFonts w:cstheme="minorHAnsi"/>
        </w:rPr>
        <w:t>Input a text in the console</w:t>
      </w:r>
      <w:r>
        <w:rPr>
          <w:rFonts w:cstheme="minorHAnsi"/>
        </w:rPr>
        <w:t>, only number.</w:t>
      </w:r>
    </w:p>
    <w:p w14:paraId="4D37332A" w14:textId="62FEAAE6" w:rsidR="008909C7" w:rsidRDefault="008909C7" w:rsidP="00037830">
      <w:pPr>
        <w:pStyle w:val="ListParagraph"/>
        <w:numPr>
          <w:ilvl w:val="0"/>
          <w:numId w:val="41"/>
        </w:numPr>
      </w:pPr>
      <w:r>
        <w:t xml:space="preserve">Multiple all the </w:t>
      </w:r>
      <w:r w:rsidR="007913D0">
        <w:t>number before the first apparition of 6</w:t>
      </w:r>
      <w:r w:rsidR="0096026C">
        <w:t xml:space="preserve"> and 1 if 6 is in the first </w:t>
      </w:r>
      <w:r w:rsidR="00270E88">
        <w:t>position.</w:t>
      </w:r>
    </w:p>
    <w:p w14:paraId="5AD3009B" w14:textId="3DEADADB" w:rsidR="00E31439" w:rsidRPr="00E31439" w:rsidRDefault="00E31439" w:rsidP="00E31439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>Exercise2</w:t>
      </w:r>
    </w:p>
    <w:p w14:paraId="5EEF3423" w14:textId="77777777" w:rsidR="00E31439" w:rsidRDefault="00E31439" w:rsidP="00E31439"/>
    <w:p w14:paraId="6F5364AF" w14:textId="77777777" w:rsidR="007913D0" w:rsidRPr="00162D44" w:rsidRDefault="007913D0" w:rsidP="00F029CE">
      <w:pPr>
        <w:pStyle w:val="Question"/>
        <w:numPr>
          <w:ilvl w:val="0"/>
          <w:numId w:val="43"/>
        </w:numPr>
      </w:pPr>
      <w:r>
        <w:lastRenderedPageBreak/>
        <w:t xml:space="preserve">What </w:t>
      </w:r>
      <w:r w:rsidRPr="00C53EF5">
        <w:t>will</w:t>
      </w:r>
      <w:r>
        <w:t xml:space="preserve"> </w:t>
      </w:r>
      <w:r w:rsidRPr="007913D0">
        <w:t>be</w:t>
      </w:r>
      <w:r>
        <w:t xml:space="preserve"> the </w:t>
      </w:r>
      <w:r w:rsidRPr="00F029CE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7913D0" w:rsidRPr="00267592" w14:paraId="33A4EBE9" w14:textId="77777777" w:rsidTr="00242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6D4A79EB" w14:textId="77777777" w:rsidR="007913D0" w:rsidRPr="00267592" w:rsidRDefault="007913D0" w:rsidP="00242C6F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5D341F62" w14:textId="77777777" w:rsidR="007913D0" w:rsidRPr="00267592" w:rsidRDefault="007913D0" w:rsidP="00242C6F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7913D0" w:rsidRPr="00C53EF5" w14:paraId="4E7416F8" w14:textId="77777777" w:rsidTr="00242C6F">
        <w:trPr>
          <w:trHeight w:val="551"/>
        </w:trPr>
        <w:tc>
          <w:tcPr>
            <w:tcW w:w="4395" w:type="dxa"/>
            <w:vAlign w:val="center"/>
          </w:tcPr>
          <w:p w14:paraId="58FB2668" w14:textId="0555365A" w:rsidR="007913D0" w:rsidRPr="00C53EF5" w:rsidRDefault="009F65B5" w:rsidP="00242C6F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123456789</w:t>
            </w:r>
          </w:p>
        </w:tc>
        <w:tc>
          <w:tcPr>
            <w:tcW w:w="5245" w:type="dxa"/>
            <w:vAlign w:val="center"/>
          </w:tcPr>
          <w:p w14:paraId="35FD38AD" w14:textId="56A44551" w:rsidR="007913D0" w:rsidRPr="00C53EF5" w:rsidRDefault="0096026C" w:rsidP="00242C6F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120</w:t>
            </w:r>
          </w:p>
        </w:tc>
      </w:tr>
      <w:tr w:rsidR="007913D0" w:rsidRPr="00C85074" w14:paraId="4DC71027" w14:textId="77777777" w:rsidTr="00242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56A204EE" w14:textId="6C94D529" w:rsidR="007913D0" w:rsidRDefault="009F65B5" w:rsidP="00242C6F">
            <w:pPr>
              <w:jc w:val="left"/>
            </w:pPr>
            <w:r>
              <w:t>5263</w:t>
            </w:r>
          </w:p>
        </w:tc>
        <w:tc>
          <w:tcPr>
            <w:tcW w:w="5245" w:type="dxa"/>
            <w:vAlign w:val="center"/>
          </w:tcPr>
          <w:p w14:paraId="20A3FA53" w14:textId="7510D0ED" w:rsidR="007913D0" w:rsidRPr="00C85074" w:rsidRDefault="0096026C" w:rsidP="00242C6F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10</w:t>
            </w:r>
          </w:p>
        </w:tc>
      </w:tr>
      <w:tr w:rsidR="007913D0" w:rsidRPr="00C85074" w14:paraId="5A2FB786" w14:textId="77777777" w:rsidTr="00242C6F">
        <w:trPr>
          <w:trHeight w:val="551"/>
        </w:trPr>
        <w:tc>
          <w:tcPr>
            <w:tcW w:w="4395" w:type="dxa"/>
            <w:vAlign w:val="center"/>
          </w:tcPr>
          <w:p w14:paraId="68C38560" w14:textId="485D85D3" w:rsidR="007913D0" w:rsidRPr="00B1336D" w:rsidRDefault="0096026C" w:rsidP="00242C6F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="009F65B5">
              <w:rPr>
                <w:rFonts w:cstheme="minorHAnsi"/>
              </w:rPr>
              <w:t>125</w:t>
            </w:r>
            <w:r>
              <w:rPr>
                <w:rFonts w:cstheme="minorHAnsi"/>
              </w:rPr>
              <w:t>6</w:t>
            </w:r>
          </w:p>
        </w:tc>
        <w:tc>
          <w:tcPr>
            <w:tcW w:w="5245" w:type="dxa"/>
            <w:vAlign w:val="center"/>
          </w:tcPr>
          <w:p w14:paraId="2FE0B294" w14:textId="2C38E47D" w:rsidR="007913D0" w:rsidRPr="00C85074" w:rsidRDefault="00E51CCD" w:rsidP="00242C6F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70</w:t>
            </w:r>
          </w:p>
        </w:tc>
      </w:tr>
      <w:tr w:rsidR="009F65B5" w:rsidRPr="00C85074" w14:paraId="2D487BFC" w14:textId="77777777" w:rsidTr="00242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072DE020" w14:textId="5547E65A" w:rsidR="009F65B5" w:rsidRDefault="009F65B5" w:rsidP="00242C6F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45</w:t>
            </w:r>
          </w:p>
        </w:tc>
        <w:tc>
          <w:tcPr>
            <w:tcW w:w="5245" w:type="dxa"/>
            <w:vAlign w:val="center"/>
          </w:tcPr>
          <w:p w14:paraId="05FBF090" w14:textId="75A4C7DB" w:rsidR="009F65B5" w:rsidRPr="00C85074" w:rsidRDefault="00E51CCD" w:rsidP="00242C6F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20</w:t>
            </w:r>
          </w:p>
        </w:tc>
      </w:tr>
      <w:tr w:rsidR="009F65B5" w:rsidRPr="00C85074" w14:paraId="184741AB" w14:textId="77777777" w:rsidTr="00242C6F">
        <w:trPr>
          <w:trHeight w:val="551"/>
        </w:trPr>
        <w:tc>
          <w:tcPr>
            <w:tcW w:w="4395" w:type="dxa"/>
            <w:vAlign w:val="center"/>
          </w:tcPr>
          <w:p w14:paraId="0D15D5C7" w14:textId="0420147F" w:rsidR="009F65B5" w:rsidRDefault="009F65B5" w:rsidP="00242C6F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625</w:t>
            </w:r>
          </w:p>
        </w:tc>
        <w:tc>
          <w:tcPr>
            <w:tcW w:w="5245" w:type="dxa"/>
            <w:vAlign w:val="center"/>
          </w:tcPr>
          <w:p w14:paraId="19B6E3A0" w14:textId="4D94211B" w:rsidR="009F65B5" w:rsidRPr="00C85074" w:rsidRDefault="00E51CCD" w:rsidP="00242C6F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1</w:t>
            </w:r>
          </w:p>
        </w:tc>
      </w:tr>
    </w:tbl>
    <w:p w14:paraId="1B1FD607" w14:textId="3FEEB0CA" w:rsidR="00914A97" w:rsidRDefault="003E3674" w:rsidP="004E2E59">
      <w:pPr>
        <w:pStyle w:val="Question"/>
        <w:numPr>
          <w:ilvl w:val="0"/>
          <w:numId w:val="21"/>
        </w:numPr>
        <w:tabs>
          <w:tab w:val="num" w:pos="360"/>
        </w:tabs>
        <w:ind w:left="0" w:firstLine="0"/>
        <w:rPr>
          <w:lang w:val="en-GB"/>
        </w:rPr>
      </w:pPr>
      <w:r>
        <w:rPr>
          <w:lang w:val="en-GB"/>
        </w:rPr>
        <w:t>D</w:t>
      </w:r>
      <w:r w:rsidR="00914A97">
        <w:rPr>
          <w:lang w:val="en-GB"/>
        </w:rPr>
        <w:t>raw your structure flowchart.</w:t>
      </w:r>
    </w:p>
    <w:p w14:paraId="4371B0D3" w14:textId="7150E026" w:rsidR="004E2E59" w:rsidRDefault="00714866" w:rsidP="004E2E59">
      <w:pPr>
        <w:pStyle w:val="Question"/>
        <w:numPr>
          <w:ilvl w:val="0"/>
          <w:numId w:val="0"/>
        </w:numPr>
        <w:rPr>
          <w:lang w:val="en-GB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6ABB4A" wp14:editId="3A40F105">
                <wp:simplePos x="0" y="0"/>
                <wp:positionH relativeFrom="column">
                  <wp:posOffset>1695450</wp:posOffset>
                </wp:positionH>
                <wp:positionV relativeFrom="paragraph">
                  <wp:posOffset>21590</wp:posOffset>
                </wp:positionV>
                <wp:extent cx="1289714" cy="313899"/>
                <wp:effectExtent l="0" t="0" r="24765" b="101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714" cy="313899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C4F76" w14:textId="3F01DAAB" w:rsidR="00714866" w:rsidRDefault="00714866" w:rsidP="00714866">
                            <w:pPr>
                              <w:jc w:val="center"/>
                            </w:pPr>
                            <w:proofErr w:type="gramStart"/>
                            <w:r>
                              <w:t>word=</w:t>
                            </w:r>
                            <w:proofErr w:type="gramEnd"/>
                            <w:r>
                              <w:t>Input()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ABB4A" id="Rectangle 24" o:spid="_x0000_s1032" style="position:absolute;left:0;text-align:left;margin-left:133.5pt;margin-top:1.7pt;width:101.55pt;height:24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" fillcolor="#002060" strokecolor="#002060" strokeweight="1pt">
                <v:textbox>
                  <w:txbxContent>
                    <w:p w14:paraId="050C4F76" w14:textId="3F01DAAB" w:rsidR="00714866" w:rsidRDefault="00714866" w:rsidP="00714866">
                      <w:pPr>
                        <w:jc w:val="center"/>
                      </w:pPr>
                      <w:proofErr w:type="gramStart"/>
                      <w:r>
                        <w:t>word=</w:t>
                      </w:r>
                      <w:proofErr w:type="gramEnd"/>
                      <w:r>
                        <w:t>Input()</w:t>
                      </w:r>
                    </w:p>
                  </w:txbxContent>
                </v:textbox>
              </v:rect>
            </w:pict>
          </mc:Fallback>
        </mc:AlternateContent>
      </w:r>
    </w:p>
    <w:p w14:paraId="46329965" w14:textId="46B3F8D5" w:rsidR="00714866" w:rsidRDefault="00714866" w:rsidP="004E2E59">
      <w:pPr>
        <w:pStyle w:val="Question"/>
        <w:numPr>
          <w:ilvl w:val="0"/>
          <w:numId w:val="0"/>
        </w:numPr>
        <w:rPr>
          <w:lang w:val="en-GB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26563A" wp14:editId="79F10559">
                <wp:simplePos x="0" y="0"/>
                <wp:positionH relativeFrom="column">
                  <wp:posOffset>1695450</wp:posOffset>
                </wp:positionH>
                <wp:positionV relativeFrom="paragraph">
                  <wp:posOffset>120015</wp:posOffset>
                </wp:positionV>
                <wp:extent cx="1289714" cy="313899"/>
                <wp:effectExtent l="0" t="0" r="24765" b="101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714" cy="313899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03CA6" w14:textId="41E52F06" w:rsidR="00714866" w:rsidRDefault="00714866" w:rsidP="00714866">
                            <w:pPr>
                              <w:jc w:val="center"/>
                            </w:pPr>
                            <w:r>
                              <w:t>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26563A" id="Rectangle 25" o:spid="_x0000_s1033" style="position:absolute;left:0;text-align:left;margin-left:133.5pt;margin-top:9.45pt;width:101.55pt;height:24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" fillcolor="#002060" strokecolor="#002060" strokeweight="1pt">
                <v:textbox>
                  <w:txbxContent>
                    <w:p w14:paraId="19803CA6" w14:textId="41E52F06" w:rsidR="00714866" w:rsidRDefault="00714866" w:rsidP="00714866">
                      <w:pPr>
                        <w:jc w:val="center"/>
                      </w:pPr>
                      <w:r>
                        <w:t>I=0</w:t>
                      </w:r>
                    </w:p>
                  </w:txbxContent>
                </v:textbox>
              </v:rect>
            </w:pict>
          </mc:Fallback>
        </mc:AlternateContent>
      </w:r>
    </w:p>
    <w:p w14:paraId="3C17F7EE" w14:textId="126D90DE" w:rsidR="00714866" w:rsidRDefault="00E31439" w:rsidP="004E2E59">
      <w:pPr>
        <w:pStyle w:val="Question"/>
        <w:numPr>
          <w:ilvl w:val="0"/>
          <w:numId w:val="0"/>
        </w:numPr>
        <w:rPr>
          <w:lang w:val="en-GB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C4836DA" wp14:editId="7E6BA25C">
                <wp:simplePos x="0" y="0"/>
                <wp:positionH relativeFrom="column">
                  <wp:posOffset>2279015</wp:posOffset>
                </wp:positionH>
                <wp:positionV relativeFrom="paragraph">
                  <wp:posOffset>241935</wp:posOffset>
                </wp:positionV>
                <wp:extent cx="0" cy="2767330"/>
                <wp:effectExtent l="0" t="0" r="19050" b="3302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67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8F3D4" id="Straight Connector 33" o:spid="_x0000_s1026" style="position:absolute;flip:x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45pt,19.05pt" to="179.45pt,2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714866"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35441F" wp14:editId="1D4D0173">
                <wp:simplePos x="0" y="0"/>
                <wp:positionH relativeFrom="column">
                  <wp:posOffset>1695450</wp:posOffset>
                </wp:positionH>
                <wp:positionV relativeFrom="paragraph">
                  <wp:posOffset>225425</wp:posOffset>
                </wp:positionV>
                <wp:extent cx="1289714" cy="313899"/>
                <wp:effectExtent l="0" t="0" r="24765" b="101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714" cy="313899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F6886" w14:textId="39AA56E4" w:rsidR="00714866" w:rsidRDefault="00714866" w:rsidP="00714866">
                            <w:pPr>
                              <w:jc w:val="center"/>
                            </w:pPr>
                            <w:proofErr w:type="spellStart"/>
                            <w:r>
                              <w:t>Mult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35441F" id="Rectangle 26" o:spid="_x0000_s1034" style="position:absolute;left:0;text-align:left;margin-left:133.5pt;margin-top:17.75pt;width:101.55pt;height:24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" fillcolor="#002060" strokecolor="#002060" strokeweight="1pt">
                <v:textbox>
                  <w:txbxContent>
                    <w:p w14:paraId="663F6886" w14:textId="39AA56E4" w:rsidR="00714866" w:rsidRDefault="00714866" w:rsidP="00714866">
                      <w:pPr>
                        <w:jc w:val="center"/>
                      </w:pPr>
                      <w:proofErr w:type="spellStart"/>
                      <w:r>
                        <w:t>Mult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</v:rect>
            </w:pict>
          </mc:Fallback>
        </mc:AlternateContent>
      </w:r>
    </w:p>
    <w:p w14:paraId="59C11008" w14:textId="6817CBA3" w:rsidR="00714866" w:rsidRDefault="00714866" w:rsidP="004E2E59">
      <w:pPr>
        <w:pStyle w:val="Question"/>
        <w:numPr>
          <w:ilvl w:val="0"/>
          <w:numId w:val="0"/>
        </w:numPr>
        <w:rPr>
          <w:lang w:val="en-GB"/>
        </w:rPr>
      </w:pPr>
    </w:p>
    <w:p w14:paraId="7596E6E2" w14:textId="51F423C5" w:rsidR="00714866" w:rsidRDefault="00714866" w:rsidP="004E2E59">
      <w:pPr>
        <w:pStyle w:val="Question"/>
        <w:numPr>
          <w:ilvl w:val="0"/>
          <w:numId w:val="0"/>
        </w:numPr>
        <w:rPr>
          <w:lang w:val="en-GB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28A103" wp14:editId="07D0AB32">
                <wp:simplePos x="0" y="0"/>
                <wp:positionH relativeFrom="column">
                  <wp:posOffset>1240155</wp:posOffset>
                </wp:positionH>
                <wp:positionV relativeFrom="paragraph">
                  <wp:posOffset>162560</wp:posOffset>
                </wp:positionV>
                <wp:extent cx="2184400" cy="793750"/>
                <wp:effectExtent l="19050" t="19050" r="44450" b="4445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793750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AD927" w14:textId="1721D8F9" w:rsidR="00714866" w:rsidRDefault="00714866" w:rsidP="00714866">
                            <w:pPr>
                              <w:jc w:val="center"/>
                            </w:pPr>
                            <w:r>
                              <w:t>I&lt;</w:t>
                            </w:r>
                            <w:proofErr w:type="gramStart"/>
                            <w:r>
                              <w:t>Len(</w:t>
                            </w:r>
                            <w:proofErr w:type="gramEnd"/>
                            <w:r>
                              <w:t xml:space="preserve">word) and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(word[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 !=6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8A103" id="Diamond 27" o:spid="_x0000_s1035" type="#_x0000_t4" style="position:absolute;left:0;text-align:left;margin-left:97.65pt;margin-top:12.8pt;width:172pt;height:6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" fillcolor="red" strokecolor="red" strokeweight="1pt">
                <v:textbox>
                  <w:txbxContent>
                    <w:p w14:paraId="44FAD927" w14:textId="1721D8F9" w:rsidR="00714866" w:rsidRDefault="00714866" w:rsidP="00714866">
                      <w:pPr>
                        <w:jc w:val="center"/>
                      </w:pPr>
                      <w:r>
                        <w:t>I&lt;</w:t>
                      </w:r>
                      <w:proofErr w:type="gramStart"/>
                      <w:r>
                        <w:t>Len(</w:t>
                      </w:r>
                      <w:proofErr w:type="gramEnd"/>
                      <w:r>
                        <w:t xml:space="preserve">word) and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(word[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 !=6</w:t>
                      </w:r>
                    </w:p>
                  </w:txbxContent>
                </v:textbox>
              </v:shape>
            </w:pict>
          </mc:Fallback>
        </mc:AlternateContent>
      </w:r>
    </w:p>
    <w:p w14:paraId="463BF3FF" w14:textId="4CCD9CCE" w:rsidR="00714866" w:rsidRDefault="00E31439" w:rsidP="004E2E59">
      <w:pPr>
        <w:pStyle w:val="Question"/>
        <w:numPr>
          <w:ilvl w:val="0"/>
          <w:numId w:val="0"/>
        </w:numPr>
        <w:rPr>
          <w:lang w:val="en-GB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CFFC2A" wp14:editId="6C1FC355">
                <wp:simplePos x="0" y="0"/>
                <wp:positionH relativeFrom="column">
                  <wp:posOffset>909955</wp:posOffset>
                </wp:positionH>
                <wp:positionV relativeFrom="paragraph">
                  <wp:posOffset>248920</wp:posOffset>
                </wp:positionV>
                <wp:extent cx="584200" cy="0"/>
                <wp:effectExtent l="0" t="0" r="2540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D354E" id="Straight Connector 3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65pt,19.6pt" to="117.6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AD6A9C" wp14:editId="46E51E6F">
                <wp:simplePos x="0" y="0"/>
                <wp:positionH relativeFrom="column">
                  <wp:posOffset>909955</wp:posOffset>
                </wp:positionH>
                <wp:positionV relativeFrom="paragraph">
                  <wp:posOffset>248920</wp:posOffset>
                </wp:positionV>
                <wp:extent cx="33655" cy="1694180"/>
                <wp:effectExtent l="0" t="0" r="23495" b="2032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" cy="1694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61ABE" id="Straight Connector 3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65pt,19.6pt" to="74.3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05F9388B" w14:textId="165D2769" w:rsidR="00714866" w:rsidRDefault="00714866" w:rsidP="004E2E59">
      <w:pPr>
        <w:pStyle w:val="Question"/>
        <w:numPr>
          <w:ilvl w:val="0"/>
          <w:numId w:val="0"/>
        </w:numPr>
        <w:rPr>
          <w:lang w:val="en-GB"/>
        </w:rPr>
      </w:pPr>
    </w:p>
    <w:p w14:paraId="46B5022C" w14:textId="5DB6C433" w:rsidR="004E2E59" w:rsidRDefault="00714866" w:rsidP="004E2E59">
      <w:pPr>
        <w:pStyle w:val="Question"/>
        <w:numPr>
          <w:ilvl w:val="0"/>
          <w:numId w:val="0"/>
        </w:numPr>
        <w:rPr>
          <w:lang w:val="en-GB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DF14C9" wp14:editId="3E3A91E1">
                <wp:simplePos x="0" y="0"/>
                <wp:positionH relativeFrom="column">
                  <wp:posOffset>1695450</wp:posOffset>
                </wp:positionH>
                <wp:positionV relativeFrom="paragraph">
                  <wp:posOffset>174625</wp:posOffset>
                </wp:positionV>
                <wp:extent cx="1289714" cy="313899"/>
                <wp:effectExtent l="0" t="0" r="24765" b="101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714" cy="313899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0E127" w14:textId="4039F59D" w:rsidR="00714866" w:rsidRDefault="00714866" w:rsidP="00E31439">
                            <w:pPr>
                              <w:jc w:val="center"/>
                            </w:pPr>
                            <w:proofErr w:type="spellStart"/>
                            <w:r>
                              <w:t>Mult</w:t>
                            </w:r>
                            <w:proofErr w:type="spellEnd"/>
                            <w:r>
                              <w:t>*=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word[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F14C9" id="Rectangle 29" o:spid="_x0000_s1036" style="position:absolute;left:0;text-align:left;margin-left:133.5pt;margin-top:13.75pt;width:101.55pt;height:24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" fillcolor="#002060" strokecolor="#002060" strokeweight="1pt">
                <v:textbox>
                  <w:txbxContent>
                    <w:p w14:paraId="14C0E127" w14:textId="4039F59D" w:rsidR="00714866" w:rsidRDefault="00714866" w:rsidP="00E31439">
                      <w:pPr>
                        <w:jc w:val="center"/>
                      </w:pPr>
                      <w:proofErr w:type="spellStart"/>
                      <w:r>
                        <w:t>Mult</w:t>
                      </w:r>
                      <w:proofErr w:type="spellEnd"/>
                      <w:r>
                        <w:t>*=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word[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</w:t>
                      </w:r>
                    </w:p>
                  </w:txbxContent>
                </v:textbox>
              </v:rect>
            </w:pict>
          </mc:Fallback>
        </mc:AlternateContent>
      </w:r>
    </w:p>
    <w:p w14:paraId="1F7A7C90" w14:textId="19C68601" w:rsidR="00714866" w:rsidRDefault="00714866" w:rsidP="004E2E59">
      <w:pPr>
        <w:pStyle w:val="Question"/>
        <w:numPr>
          <w:ilvl w:val="0"/>
          <w:numId w:val="0"/>
        </w:numPr>
        <w:rPr>
          <w:lang w:val="en-GB"/>
        </w:rPr>
      </w:pPr>
    </w:p>
    <w:p w14:paraId="39559639" w14:textId="03C5C19A" w:rsidR="00714866" w:rsidRDefault="00714866" w:rsidP="004E2E59">
      <w:pPr>
        <w:pStyle w:val="Question"/>
        <w:numPr>
          <w:ilvl w:val="0"/>
          <w:numId w:val="0"/>
        </w:numPr>
        <w:rPr>
          <w:lang w:val="en-GB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7AC620" wp14:editId="3D72FD5F">
                <wp:simplePos x="0" y="0"/>
                <wp:positionH relativeFrom="column">
                  <wp:posOffset>1695450</wp:posOffset>
                </wp:positionH>
                <wp:positionV relativeFrom="paragraph">
                  <wp:posOffset>10160</wp:posOffset>
                </wp:positionV>
                <wp:extent cx="1289714" cy="313899"/>
                <wp:effectExtent l="0" t="0" r="24765" b="101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714" cy="313899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B11F1" w14:textId="7796044F" w:rsidR="00714866" w:rsidRDefault="00E31439" w:rsidP="00E31439">
                            <w:pPr>
                              <w:jc w:val="center"/>
                            </w:pPr>
                            <w:r>
                              <w:t>I+=1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7AC620" id="Rectangle 28" o:spid="_x0000_s1037" style="position:absolute;left:0;text-align:left;margin-left:133.5pt;margin-top:.8pt;width:101.55pt;height:24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" fillcolor="#002060" strokecolor="#002060" strokeweight="1pt">
                <v:textbox>
                  <w:txbxContent>
                    <w:p w14:paraId="10BB11F1" w14:textId="7796044F" w:rsidR="00714866" w:rsidRDefault="00E31439" w:rsidP="00E31439">
                      <w:pPr>
                        <w:jc w:val="center"/>
                      </w:pPr>
                      <w:r>
                        <w:t>I+=1</w:t>
                      </w:r>
                    </w:p>
                  </w:txbxContent>
                </v:textbox>
              </v:rect>
            </w:pict>
          </mc:Fallback>
        </mc:AlternateContent>
      </w:r>
    </w:p>
    <w:p w14:paraId="1A8CB2F3" w14:textId="77777777" w:rsidR="00E31439" w:rsidRDefault="00E31439" w:rsidP="004E2E59">
      <w:pPr>
        <w:pStyle w:val="Question"/>
        <w:numPr>
          <w:ilvl w:val="0"/>
          <w:numId w:val="0"/>
        </w:numPr>
        <w:rPr>
          <w:lang w:val="en-GB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1D4E1F" wp14:editId="31F0285D">
                <wp:simplePos x="0" y="0"/>
                <wp:positionH relativeFrom="column">
                  <wp:posOffset>1593215</wp:posOffset>
                </wp:positionH>
                <wp:positionV relativeFrom="paragraph">
                  <wp:posOffset>227330</wp:posOffset>
                </wp:positionV>
                <wp:extent cx="1392043" cy="320722"/>
                <wp:effectExtent l="19050" t="0" r="36830" b="22225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043" cy="320722"/>
                        </a:xfrm>
                        <a:prstGeom prst="parallelogram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839CB" w14:textId="77777777" w:rsidR="00E31439" w:rsidRDefault="00E31439" w:rsidP="00E31439">
                            <w:pPr>
                              <w:jc w:val="center"/>
                            </w:pPr>
                            <w:proofErr w:type="gramStart"/>
                            <w:r>
                              <w:t>print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1D4E1F" id="Parallelogram 30" o:spid="_x0000_s1038" type="#_x0000_t7" style="position:absolute;left:0;text-align:left;margin-left:125.45pt;margin-top:17.9pt;width:109.6pt;height:25.2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" adj="1244" fillcolor="#00b050" strokecolor="#00b050" strokeweight="1pt">
                <v:textbox>
                  <w:txbxContent>
                    <w:p w14:paraId="576839CB" w14:textId="77777777" w:rsidR="00E31439" w:rsidRDefault="00E31439" w:rsidP="00E31439">
                      <w:pPr>
                        <w:jc w:val="center"/>
                      </w:pPr>
                      <w:proofErr w:type="gramStart"/>
                      <w:r>
                        <w:t>print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C750D37" w14:textId="4E561015" w:rsidR="00714866" w:rsidRPr="004E2E59" w:rsidRDefault="00E31439" w:rsidP="004E2E59">
      <w:pPr>
        <w:pStyle w:val="Question"/>
        <w:numPr>
          <w:ilvl w:val="0"/>
          <w:numId w:val="0"/>
        </w:numPr>
        <w:rPr>
          <w:lang w:val="en-GB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2C66BD" wp14:editId="08CF3C8E">
                <wp:simplePos x="0" y="0"/>
                <wp:positionH relativeFrom="column">
                  <wp:posOffset>941705</wp:posOffset>
                </wp:positionH>
                <wp:positionV relativeFrom="paragraph">
                  <wp:posOffset>98425</wp:posOffset>
                </wp:positionV>
                <wp:extent cx="755650" cy="1270"/>
                <wp:effectExtent l="0" t="0" r="25400" b="3683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65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7F6DD" id="Straight Connector 35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15pt,7.75pt" to="133.6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22DF4B90" w14:textId="27C3848E" w:rsidR="00914A97" w:rsidRDefault="00914A97" w:rsidP="00914A97">
      <w:pPr>
        <w:pStyle w:val="Question"/>
        <w:rPr>
          <w:lang w:val="en-GB"/>
        </w:rPr>
      </w:pPr>
      <w:r w:rsidRPr="00914A97">
        <w:rPr>
          <w:lang w:val="en-GB"/>
        </w:rPr>
        <w:t>Use the following code and adapt it so as not to use the repetitive (for) loop.</w:t>
      </w:r>
    </w:p>
    <w:p w14:paraId="4BCDA343" w14:textId="1AE11CE4" w:rsidR="00106288" w:rsidRDefault="00106288" w:rsidP="00B55BAB">
      <w:pPr>
        <w:pStyle w:val="Instructions"/>
        <w:rPr>
          <w:lang w:val="en-GB"/>
        </w:rPr>
      </w:pPr>
      <w:proofErr w:type="gramStart"/>
      <w:r>
        <w:rPr>
          <w:lang w:val="en-GB"/>
        </w:rPr>
        <w:t>word</w:t>
      </w:r>
      <w:proofErr w:type="gramEnd"/>
      <w:r>
        <w:rPr>
          <w:lang w:val="en-GB"/>
        </w:rPr>
        <w:t xml:space="preserve"> = input()</w:t>
      </w:r>
    </w:p>
    <w:p w14:paraId="17BE5754" w14:textId="38B9D282" w:rsidR="00B55BAB" w:rsidRPr="00B55BAB" w:rsidRDefault="00B55BAB" w:rsidP="00B55BAB">
      <w:pPr>
        <w:pStyle w:val="Instructions"/>
        <w:rPr>
          <w:lang w:val="en-GB"/>
        </w:rPr>
      </w:pPr>
      <w:proofErr w:type="spellStart"/>
      <w:r w:rsidRPr="00B55BAB">
        <w:rPr>
          <w:lang w:val="en-GB"/>
        </w:rPr>
        <w:t>i</w:t>
      </w:r>
      <w:proofErr w:type="spellEnd"/>
      <w:r w:rsidRPr="00B55BAB">
        <w:rPr>
          <w:lang w:val="en-GB"/>
        </w:rPr>
        <w:t xml:space="preserve"> = 0</w:t>
      </w:r>
    </w:p>
    <w:p w14:paraId="7C28E7AF" w14:textId="1C8E0416" w:rsidR="00B55BAB" w:rsidRPr="00B55BAB" w:rsidRDefault="00B55BAB" w:rsidP="00B55BAB">
      <w:pPr>
        <w:pStyle w:val="Instructions"/>
        <w:rPr>
          <w:lang w:val="en-GB"/>
        </w:rPr>
      </w:pPr>
      <w:proofErr w:type="spellStart"/>
      <w:proofErr w:type="gramStart"/>
      <w:r w:rsidRPr="00B55BAB">
        <w:rPr>
          <w:lang w:val="en-GB"/>
        </w:rPr>
        <w:t>mult</w:t>
      </w:r>
      <w:proofErr w:type="spellEnd"/>
      <w:proofErr w:type="gramEnd"/>
      <w:r w:rsidRPr="00B55BAB">
        <w:rPr>
          <w:lang w:val="en-GB"/>
        </w:rPr>
        <w:t xml:space="preserve"> = 1</w:t>
      </w:r>
    </w:p>
    <w:p w14:paraId="484D314A" w14:textId="59513C95" w:rsidR="00B55BAB" w:rsidRPr="00B55BAB" w:rsidRDefault="00B55BAB" w:rsidP="00B55BAB">
      <w:pPr>
        <w:pStyle w:val="Instructions"/>
        <w:rPr>
          <w:lang w:val="en-GB"/>
        </w:rPr>
      </w:pPr>
      <w:proofErr w:type="gramStart"/>
      <w:r w:rsidRPr="00B55BAB">
        <w:rPr>
          <w:lang w:val="en-GB"/>
        </w:rPr>
        <w:t>while</w:t>
      </w:r>
      <w:proofErr w:type="gramEnd"/>
      <w:r w:rsidRPr="00B55BAB">
        <w:rPr>
          <w:lang w:val="en-GB"/>
        </w:rPr>
        <w:t xml:space="preserve"> </w:t>
      </w:r>
      <w:proofErr w:type="spellStart"/>
      <w:r w:rsidRPr="00B55BAB">
        <w:rPr>
          <w:lang w:val="en-GB"/>
        </w:rPr>
        <w:t>i</w:t>
      </w:r>
      <w:proofErr w:type="spellEnd"/>
      <w:r w:rsidRPr="00B55BAB">
        <w:rPr>
          <w:lang w:val="en-GB"/>
        </w:rPr>
        <w:t xml:space="preserve"> &lt; </w:t>
      </w:r>
      <w:proofErr w:type="spellStart"/>
      <w:r w:rsidRPr="00B55BAB">
        <w:rPr>
          <w:lang w:val="en-GB"/>
        </w:rPr>
        <w:t>len</w:t>
      </w:r>
      <w:proofErr w:type="spellEnd"/>
      <w:r w:rsidRPr="00B55BAB">
        <w:rPr>
          <w:lang w:val="en-GB"/>
        </w:rPr>
        <w:t xml:space="preserve">(word) and </w:t>
      </w:r>
      <w:proofErr w:type="spellStart"/>
      <w:r w:rsidRPr="00B55BAB">
        <w:rPr>
          <w:lang w:val="en-GB"/>
        </w:rPr>
        <w:t>int</w:t>
      </w:r>
      <w:proofErr w:type="spellEnd"/>
      <w:r w:rsidRPr="00B55BAB">
        <w:rPr>
          <w:lang w:val="en-GB"/>
        </w:rPr>
        <w:t>(word[</w:t>
      </w:r>
      <w:proofErr w:type="spellStart"/>
      <w:r w:rsidRPr="00B55BAB">
        <w:rPr>
          <w:lang w:val="en-GB"/>
        </w:rPr>
        <w:t>i</w:t>
      </w:r>
      <w:proofErr w:type="spellEnd"/>
      <w:r w:rsidRPr="00B55BAB">
        <w:rPr>
          <w:lang w:val="en-GB"/>
        </w:rPr>
        <w:t>]) != 6:</w:t>
      </w:r>
    </w:p>
    <w:p w14:paraId="5468C284" w14:textId="07A8299E" w:rsidR="00B55BAB" w:rsidRPr="00B55BAB" w:rsidRDefault="00B55BAB" w:rsidP="00B55BAB">
      <w:pPr>
        <w:pStyle w:val="Instructions"/>
        <w:rPr>
          <w:lang w:val="en-GB"/>
        </w:rPr>
      </w:pPr>
      <w:r w:rsidRPr="00B55BAB">
        <w:rPr>
          <w:lang w:val="en-GB"/>
        </w:rPr>
        <w:t xml:space="preserve">    </w:t>
      </w:r>
      <w:proofErr w:type="spellStart"/>
      <w:proofErr w:type="gramStart"/>
      <w:r w:rsidRPr="00B55BAB">
        <w:rPr>
          <w:lang w:val="en-GB"/>
        </w:rPr>
        <w:t>mult</w:t>
      </w:r>
      <w:proofErr w:type="spellEnd"/>
      <w:proofErr w:type="gramEnd"/>
      <w:r w:rsidRPr="00B55BAB">
        <w:rPr>
          <w:lang w:val="en-GB"/>
        </w:rPr>
        <w:t xml:space="preserve"> *= </w:t>
      </w:r>
      <w:proofErr w:type="spellStart"/>
      <w:r w:rsidRPr="00B55BAB">
        <w:rPr>
          <w:lang w:val="en-GB"/>
        </w:rPr>
        <w:t>int</w:t>
      </w:r>
      <w:proofErr w:type="spellEnd"/>
      <w:r w:rsidRPr="00B55BAB">
        <w:rPr>
          <w:lang w:val="en-GB"/>
        </w:rPr>
        <w:t>(word[</w:t>
      </w:r>
      <w:proofErr w:type="spellStart"/>
      <w:r w:rsidRPr="00B55BAB">
        <w:rPr>
          <w:lang w:val="en-GB"/>
        </w:rPr>
        <w:t>i</w:t>
      </w:r>
      <w:proofErr w:type="spellEnd"/>
      <w:r w:rsidRPr="00B55BAB">
        <w:rPr>
          <w:lang w:val="en-GB"/>
        </w:rPr>
        <w:t>])</w:t>
      </w:r>
    </w:p>
    <w:p w14:paraId="51FB2B9A" w14:textId="1BEE9CBD" w:rsidR="00B55BAB" w:rsidRPr="00B55BAB" w:rsidRDefault="00B55BAB" w:rsidP="00B55BAB">
      <w:pPr>
        <w:pStyle w:val="Instructions"/>
        <w:rPr>
          <w:lang w:val="en-GB"/>
        </w:rPr>
      </w:pPr>
      <w:r w:rsidRPr="00B55BAB">
        <w:rPr>
          <w:lang w:val="en-GB"/>
        </w:rPr>
        <w:t xml:space="preserve">    </w:t>
      </w:r>
      <w:proofErr w:type="spellStart"/>
      <w:r w:rsidRPr="00B55BAB">
        <w:rPr>
          <w:lang w:val="en-GB"/>
        </w:rPr>
        <w:t>i</w:t>
      </w:r>
      <w:proofErr w:type="spellEnd"/>
      <w:r w:rsidRPr="00B55BAB">
        <w:rPr>
          <w:lang w:val="en-GB"/>
        </w:rPr>
        <w:t xml:space="preserve"> += 1</w:t>
      </w:r>
    </w:p>
    <w:p w14:paraId="42176044" w14:textId="510096AA" w:rsidR="00B55BAB" w:rsidRDefault="00B55BAB" w:rsidP="00B55BAB">
      <w:pPr>
        <w:pStyle w:val="Instructions"/>
        <w:rPr>
          <w:lang w:val="en-GB"/>
        </w:rPr>
      </w:pPr>
      <w:proofErr w:type="gramStart"/>
      <w:r w:rsidRPr="00B55BAB">
        <w:rPr>
          <w:lang w:val="en-GB"/>
        </w:rPr>
        <w:t>print(</w:t>
      </w:r>
      <w:proofErr w:type="spellStart"/>
      <w:proofErr w:type="gramEnd"/>
      <w:r w:rsidRPr="00B55BAB">
        <w:rPr>
          <w:lang w:val="en-GB"/>
        </w:rPr>
        <w:t>mult</w:t>
      </w:r>
      <w:proofErr w:type="spellEnd"/>
      <w:r w:rsidRPr="00B55BAB">
        <w:rPr>
          <w:lang w:val="en-GB"/>
        </w:rPr>
        <w:t>)</w:t>
      </w:r>
    </w:p>
    <w:p w14:paraId="7280CB01" w14:textId="175293A6" w:rsidR="00B11A5D" w:rsidRDefault="003E3CF4" w:rsidP="00B11A5D">
      <w:pPr>
        <w:rPr>
          <w:lang w:val="en-GB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70AD0" wp14:editId="027B1711">
                <wp:simplePos x="0" y="0"/>
                <wp:positionH relativeFrom="column">
                  <wp:posOffset>164730</wp:posOffset>
                </wp:positionH>
                <wp:positionV relativeFrom="paragraph">
                  <wp:posOffset>88322</wp:posOffset>
                </wp:positionV>
                <wp:extent cx="5882185" cy="1357952"/>
                <wp:effectExtent l="0" t="0" r="23495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2185" cy="135795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5DE40E" w14:textId="77777777" w:rsidR="003E3CF4" w:rsidRPr="00A83614" w:rsidRDefault="003E3CF4" w:rsidP="003E3CF4">
                            <w:proofErr w:type="gramStart"/>
                            <w:r w:rsidRPr="00A83614">
                              <w:t>word</w:t>
                            </w:r>
                            <w:proofErr w:type="gramEnd"/>
                            <w:r w:rsidRPr="00A83614">
                              <w:t xml:space="preserve"> = input()</w:t>
                            </w:r>
                          </w:p>
                          <w:p w14:paraId="6502A14F" w14:textId="77777777" w:rsidR="003E3CF4" w:rsidRPr="00A83614" w:rsidRDefault="003E3CF4" w:rsidP="003E3CF4">
                            <w:proofErr w:type="spellStart"/>
                            <w:r w:rsidRPr="00A83614">
                              <w:t>i</w:t>
                            </w:r>
                            <w:proofErr w:type="spellEnd"/>
                            <w:r w:rsidRPr="00A83614">
                              <w:t xml:space="preserve"> = 0</w:t>
                            </w:r>
                          </w:p>
                          <w:p w14:paraId="30F344B1" w14:textId="77777777" w:rsidR="003E3CF4" w:rsidRPr="00A83614" w:rsidRDefault="003E3CF4" w:rsidP="003E3CF4">
                            <w:proofErr w:type="spellStart"/>
                            <w:proofErr w:type="gramStart"/>
                            <w:r w:rsidRPr="00A83614">
                              <w:t>mult</w:t>
                            </w:r>
                            <w:proofErr w:type="spellEnd"/>
                            <w:proofErr w:type="gramEnd"/>
                            <w:r w:rsidRPr="00A83614">
                              <w:t xml:space="preserve"> = 1</w:t>
                            </w:r>
                          </w:p>
                          <w:p w14:paraId="7F9F10D7" w14:textId="77777777" w:rsidR="003E3CF4" w:rsidRPr="00A83614" w:rsidRDefault="003E3CF4" w:rsidP="003E3CF4">
                            <w:proofErr w:type="gramStart"/>
                            <w:r w:rsidRPr="00A83614">
                              <w:t>for</w:t>
                            </w:r>
                            <w:proofErr w:type="gramEnd"/>
                            <w:r w:rsidRPr="00A83614">
                              <w:t xml:space="preserve"> </w:t>
                            </w:r>
                            <w:proofErr w:type="spellStart"/>
                            <w:r w:rsidRPr="00A83614">
                              <w:t>i</w:t>
                            </w:r>
                            <w:proofErr w:type="spellEnd"/>
                            <w:r w:rsidRPr="00A83614">
                              <w:t xml:space="preserve"> in range(</w:t>
                            </w:r>
                            <w:proofErr w:type="spellStart"/>
                            <w:r w:rsidRPr="00A83614">
                              <w:t>len</w:t>
                            </w:r>
                            <w:proofErr w:type="spellEnd"/>
                            <w:r w:rsidRPr="00A83614">
                              <w:t>(word)):</w:t>
                            </w:r>
                          </w:p>
                          <w:p w14:paraId="14560071" w14:textId="77777777" w:rsidR="003E3CF4" w:rsidRPr="00A83614" w:rsidRDefault="003E3CF4" w:rsidP="003E3CF4">
                            <w:r w:rsidRPr="00A83614">
                              <w:t xml:space="preserve">    </w:t>
                            </w:r>
                            <w:proofErr w:type="gramStart"/>
                            <w:r w:rsidRPr="00A83614">
                              <w:t>if</w:t>
                            </w:r>
                            <w:proofErr w:type="gramEnd"/>
                            <w:r w:rsidRPr="00A83614">
                              <w:t xml:space="preserve"> </w:t>
                            </w:r>
                            <w:proofErr w:type="spellStart"/>
                            <w:r w:rsidRPr="00A83614">
                              <w:t>i</w:t>
                            </w:r>
                            <w:proofErr w:type="spellEnd"/>
                            <w:r w:rsidRPr="00A83614">
                              <w:t xml:space="preserve"> &lt; </w:t>
                            </w:r>
                            <w:proofErr w:type="spellStart"/>
                            <w:r w:rsidRPr="00A83614">
                              <w:t>len</w:t>
                            </w:r>
                            <w:proofErr w:type="spellEnd"/>
                            <w:r w:rsidRPr="00A83614">
                              <w:t xml:space="preserve">(word) and </w:t>
                            </w:r>
                            <w:proofErr w:type="spellStart"/>
                            <w:r w:rsidRPr="00A83614">
                              <w:t>int</w:t>
                            </w:r>
                            <w:proofErr w:type="spellEnd"/>
                            <w:r w:rsidRPr="00A83614">
                              <w:t>(word[</w:t>
                            </w:r>
                            <w:proofErr w:type="spellStart"/>
                            <w:r w:rsidRPr="00A83614">
                              <w:t>i</w:t>
                            </w:r>
                            <w:proofErr w:type="spellEnd"/>
                            <w:r w:rsidRPr="00A83614">
                              <w:t>]) != 6:</w:t>
                            </w:r>
                          </w:p>
                          <w:p w14:paraId="425BBE1A" w14:textId="77777777" w:rsidR="003E3CF4" w:rsidRPr="00A83614" w:rsidRDefault="003E3CF4" w:rsidP="003E3CF4">
                            <w:r w:rsidRPr="00A83614">
                              <w:t xml:space="preserve">        </w:t>
                            </w:r>
                            <w:proofErr w:type="spellStart"/>
                            <w:proofErr w:type="gramStart"/>
                            <w:r w:rsidRPr="00A83614">
                              <w:t>mult</w:t>
                            </w:r>
                            <w:proofErr w:type="spellEnd"/>
                            <w:proofErr w:type="gramEnd"/>
                            <w:r w:rsidRPr="00A83614">
                              <w:t xml:space="preserve"> *= </w:t>
                            </w:r>
                            <w:proofErr w:type="spellStart"/>
                            <w:r w:rsidRPr="00A83614">
                              <w:t>int</w:t>
                            </w:r>
                            <w:proofErr w:type="spellEnd"/>
                            <w:r w:rsidRPr="00A83614">
                              <w:t>(word[</w:t>
                            </w:r>
                            <w:proofErr w:type="spellStart"/>
                            <w:r w:rsidRPr="00A83614">
                              <w:t>i</w:t>
                            </w:r>
                            <w:proofErr w:type="spellEnd"/>
                            <w:r w:rsidRPr="00A83614">
                              <w:t>])</w:t>
                            </w:r>
                          </w:p>
                          <w:p w14:paraId="5498B71F" w14:textId="77777777" w:rsidR="003E3CF4" w:rsidRPr="00A83614" w:rsidRDefault="003E3CF4" w:rsidP="003E3CF4">
                            <w:r w:rsidRPr="00A83614">
                              <w:t xml:space="preserve">        </w:t>
                            </w:r>
                            <w:proofErr w:type="spellStart"/>
                            <w:r w:rsidRPr="00A83614">
                              <w:t>i</w:t>
                            </w:r>
                            <w:proofErr w:type="spellEnd"/>
                            <w:r w:rsidRPr="00A83614">
                              <w:t xml:space="preserve"> += 1</w:t>
                            </w:r>
                          </w:p>
                          <w:p w14:paraId="5DF9A081" w14:textId="01B60BA3" w:rsidR="003E3CF4" w:rsidRPr="00A83614" w:rsidRDefault="003E3CF4" w:rsidP="003E3CF4">
                            <w:proofErr w:type="gramStart"/>
                            <w:r w:rsidRPr="00A83614">
                              <w:t>print(</w:t>
                            </w:r>
                            <w:proofErr w:type="spellStart"/>
                            <w:proofErr w:type="gramEnd"/>
                            <w:r w:rsidRPr="00A83614">
                              <w:t>mult</w:t>
                            </w:r>
                            <w:proofErr w:type="spellEnd"/>
                            <w:r w:rsidRPr="00A83614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70A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9" type="#_x0000_t202" style="position:absolute;left:0;text-align:left;margin-left:12.95pt;margin-top:6.95pt;width:463.15pt;height:10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" fillcolor="#f2f2f2 [3052]" strokeweight=".5pt">
                <v:textbox>
                  <w:txbxContent>
                    <w:p w14:paraId="185DE40E" w14:textId="77777777" w:rsidR="003E3CF4" w:rsidRPr="00A83614" w:rsidRDefault="003E3CF4" w:rsidP="003E3CF4">
                      <w:proofErr w:type="gramStart"/>
                      <w:r w:rsidRPr="00A83614">
                        <w:t>word</w:t>
                      </w:r>
                      <w:proofErr w:type="gramEnd"/>
                      <w:r w:rsidRPr="00A83614">
                        <w:t xml:space="preserve"> = input()</w:t>
                      </w:r>
                    </w:p>
                    <w:p w14:paraId="6502A14F" w14:textId="77777777" w:rsidR="003E3CF4" w:rsidRPr="00A83614" w:rsidRDefault="003E3CF4" w:rsidP="003E3CF4">
                      <w:proofErr w:type="spellStart"/>
                      <w:r w:rsidRPr="00A83614">
                        <w:t>i</w:t>
                      </w:r>
                      <w:proofErr w:type="spellEnd"/>
                      <w:r w:rsidRPr="00A83614">
                        <w:t xml:space="preserve"> = 0</w:t>
                      </w:r>
                    </w:p>
                    <w:p w14:paraId="30F344B1" w14:textId="77777777" w:rsidR="003E3CF4" w:rsidRPr="00A83614" w:rsidRDefault="003E3CF4" w:rsidP="003E3CF4">
                      <w:proofErr w:type="spellStart"/>
                      <w:proofErr w:type="gramStart"/>
                      <w:r w:rsidRPr="00A83614">
                        <w:t>mult</w:t>
                      </w:r>
                      <w:proofErr w:type="spellEnd"/>
                      <w:proofErr w:type="gramEnd"/>
                      <w:r w:rsidRPr="00A83614">
                        <w:t xml:space="preserve"> = 1</w:t>
                      </w:r>
                    </w:p>
                    <w:p w14:paraId="7F9F10D7" w14:textId="77777777" w:rsidR="003E3CF4" w:rsidRPr="00A83614" w:rsidRDefault="003E3CF4" w:rsidP="003E3CF4">
                      <w:proofErr w:type="gramStart"/>
                      <w:r w:rsidRPr="00A83614">
                        <w:t>for</w:t>
                      </w:r>
                      <w:proofErr w:type="gramEnd"/>
                      <w:r w:rsidRPr="00A83614">
                        <w:t xml:space="preserve"> </w:t>
                      </w:r>
                      <w:proofErr w:type="spellStart"/>
                      <w:r w:rsidRPr="00A83614">
                        <w:t>i</w:t>
                      </w:r>
                      <w:proofErr w:type="spellEnd"/>
                      <w:r w:rsidRPr="00A83614">
                        <w:t xml:space="preserve"> in range(</w:t>
                      </w:r>
                      <w:proofErr w:type="spellStart"/>
                      <w:r w:rsidRPr="00A83614">
                        <w:t>len</w:t>
                      </w:r>
                      <w:proofErr w:type="spellEnd"/>
                      <w:r w:rsidRPr="00A83614">
                        <w:t>(word)):</w:t>
                      </w:r>
                    </w:p>
                    <w:p w14:paraId="14560071" w14:textId="77777777" w:rsidR="003E3CF4" w:rsidRPr="00A83614" w:rsidRDefault="003E3CF4" w:rsidP="003E3CF4">
                      <w:r w:rsidRPr="00A83614">
                        <w:t xml:space="preserve">    </w:t>
                      </w:r>
                      <w:proofErr w:type="gramStart"/>
                      <w:r w:rsidRPr="00A83614">
                        <w:t>if</w:t>
                      </w:r>
                      <w:proofErr w:type="gramEnd"/>
                      <w:r w:rsidRPr="00A83614">
                        <w:t xml:space="preserve"> </w:t>
                      </w:r>
                      <w:proofErr w:type="spellStart"/>
                      <w:r w:rsidRPr="00A83614">
                        <w:t>i</w:t>
                      </w:r>
                      <w:proofErr w:type="spellEnd"/>
                      <w:r w:rsidRPr="00A83614">
                        <w:t xml:space="preserve"> &lt; </w:t>
                      </w:r>
                      <w:proofErr w:type="spellStart"/>
                      <w:r w:rsidRPr="00A83614">
                        <w:t>len</w:t>
                      </w:r>
                      <w:proofErr w:type="spellEnd"/>
                      <w:r w:rsidRPr="00A83614">
                        <w:t xml:space="preserve">(word) and </w:t>
                      </w:r>
                      <w:proofErr w:type="spellStart"/>
                      <w:r w:rsidRPr="00A83614">
                        <w:t>int</w:t>
                      </w:r>
                      <w:proofErr w:type="spellEnd"/>
                      <w:r w:rsidRPr="00A83614">
                        <w:t>(word[</w:t>
                      </w:r>
                      <w:proofErr w:type="spellStart"/>
                      <w:r w:rsidRPr="00A83614">
                        <w:t>i</w:t>
                      </w:r>
                      <w:proofErr w:type="spellEnd"/>
                      <w:r w:rsidRPr="00A83614">
                        <w:t>]) != 6:</w:t>
                      </w:r>
                    </w:p>
                    <w:p w14:paraId="425BBE1A" w14:textId="77777777" w:rsidR="003E3CF4" w:rsidRPr="00A83614" w:rsidRDefault="003E3CF4" w:rsidP="003E3CF4">
                      <w:r w:rsidRPr="00A83614">
                        <w:t xml:space="preserve">        </w:t>
                      </w:r>
                      <w:proofErr w:type="spellStart"/>
                      <w:proofErr w:type="gramStart"/>
                      <w:r w:rsidRPr="00A83614">
                        <w:t>mult</w:t>
                      </w:r>
                      <w:proofErr w:type="spellEnd"/>
                      <w:proofErr w:type="gramEnd"/>
                      <w:r w:rsidRPr="00A83614">
                        <w:t xml:space="preserve"> *= </w:t>
                      </w:r>
                      <w:proofErr w:type="spellStart"/>
                      <w:r w:rsidRPr="00A83614">
                        <w:t>int</w:t>
                      </w:r>
                      <w:proofErr w:type="spellEnd"/>
                      <w:r w:rsidRPr="00A83614">
                        <w:t>(word[</w:t>
                      </w:r>
                      <w:proofErr w:type="spellStart"/>
                      <w:r w:rsidRPr="00A83614">
                        <w:t>i</w:t>
                      </w:r>
                      <w:proofErr w:type="spellEnd"/>
                      <w:r w:rsidRPr="00A83614">
                        <w:t>])</w:t>
                      </w:r>
                    </w:p>
                    <w:p w14:paraId="5498B71F" w14:textId="77777777" w:rsidR="003E3CF4" w:rsidRPr="00A83614" w:rsidRDefault="003E3CF4" w:rsidP="003E3CF4">
                      <w:r w:rsidRPr="00A83614">
                        <w:t xml:space="preserve">        </w:t>
                      </w:r>
                      <w:proofErr w:type="spellStart"/>
                      <w:r w:rsidRPr="00A83614">
                        <w:t>i</w:t>
                      </w:r>
                      <w:proofErr w:type="spellEnd"/>
                      <w:r w:rsidRPr="00A83614">
                        <w:t xml:space="preserve"> += 1</w:t>
                      </w:r>
                    </w:p>
                    <w:p w14:paraId="5DF9A081" w14:textId="01B60BA3" w:rsidR="003E3CF4" w:rsidRPr="00A83614" w:rsidRDefault="003E3CF4" w:rsidP="003E3CF4">
                      <w:proofErr w:type="gramStart"/>
                      <w:r w:rsidRPr="00A83614">
                        <w:t>print(</w:t>
                      </w:r>
                      <w:proofErr w:type="spellStart"/>
                      <w:proofErr w:type="gramEnd"/>
                      <w:r w:rsidRPr="00A83614">
                        <w:t>mult</w:t>
                      </w:r>
                      <w:proofErr w:type="spellEnd"/>
                      <w:r w:rsidRPr="00A83614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FCADB5D" w14:textId="236597E9" w:rsidR="00E61F54" w:rsidRPr="00B55BAB" w:rsidRDefault="00E61F54" w:rsidP="00E31439">
      <w:pPr>
        <w:rPr>
          <w:lang w:val="en-GB"/>
        </w:rPr>
      </w:pPr>
    </w:p>
    <w:p w14:paraId="5933F357" w14:textId="6DAE6F88" w:rsidR="00E31439" w:rsidRPr="00E31439" w:rsidRDefault="00E31439" w:rsidP="00E31439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lastRenderedPageBreak/>
        <w:t>Exercise3</w:t>
      </w:r>
      <w:bookmarkStart w:id="0" w:name="_GoBack"/>
      <w:bookmarkEnd w:id="0"/>
    </w:p>
    <w:p w14:paraId="6900A7D8" w14:textId="77777777" w:rsidR="00E31439" w:rsidRDefault="00E31439" w:rsidP="00E31439">
      <w:pPr>
        <w:pStyle w:val="ListParagraph"/>
        <w:jc w:val="left"/>
        <w:rPr>
          <w:rFonts w:cstheme="minorHAnsi"/>
        </w:rPr>
      </w:pPr>
    </w:p>
    <w:p w14:paraId="6F08FDA2" w14:textId="52F7017B" w:rsidR="005C40F8" w:rsidRPr="00CB12B1" w:rsidRDefault="005C40F8" w:rsidP="00CB12B1">
      <w:pPr>
        <w:pStyle w:val="ListParagraph"/>
        <w:numPr>
          <w:ilvl w:val="0"/>
          <w:numId w:val="44"/>
        </w:numPr>
        <w:jc w:val="left"/>
        <w:rPr>
          <w:rFonts w:cstheme="minorHAnsi"/>
        </w:rPr>
      </w:pPr>
      <w:r w:rsidRPr="00CB12B1">
        <w:rPr>
          <w:rFonts w:cstheme="minorHAnsi"/>
        </w:rPr>
        <w:t>Input a number.</w:t>
      </w:r>
    </w:p>
    <w:p w14:paraId="46F7221E" w14:textId="19D5AE68" w:rsidR="005C40F8" w:rsidRDefault="005C40F8" w:rsidP="00CB12B1">
      <w:pPr>
        <w:pStyle w:val="ListParagraph"/>
        <w:numPr>
          <w:ilvl w:val="0"/>
          <w:numId w:val="44"/>
        </w:numPr>
        <w:jc w:val="left"/>
        <w:rPr>
          <w:rFonts w:cstheme="minorHAnsi"/>
        </w:rPr>
      </w:pPr>
      <w:r w:rsidRPr="00CB12B1">
        <w:rPr>
          <w:rFonts w:cstheme="minorHAnsi"/>
        </w:rPr>
        <w:t>Display numbers from 1to that number</w:t>
      </w:r>
    </w:p>
    <w:p w14:paraId="146ECB32" w14:textId="77777777" w:rsidR="008B5AC2" w:rsidRDefault="008B5AC2" w:rsidP="008B5AC2">
      <w:pPr>
        <w:jc w:val="left"/>
        <w:rPr>
          <w:rFonts w:cstheme="minorHAnsi"/>
        </w:rPr>
      </w:pP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8B5AC2" w:rsidRPr="00267592" w14:paraId="611BF020" w14:textId="77777777" w:rsidTr="004A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622E017A" w14:textId="77777777" w:rsidR="008B5AC2" w:rsidRPr="00267592" w:rsidRDefault="008B5AC2" w:rsidP="004A413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19FB84A2" w14:textId="77777777" w:rsidR="008B5AC2" w:rsidRPr="00267592" w:rsidRDefault="008B5AC2" w:rsidP="004A413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8B5AC2" w:rsidRPr="00C53EF5" w14:paraId="3C4E081C" w14:textId="77777777" w:rsidTr="00E31439">
        <w:trPr>
          <w:trHeight w:val="325"/>
        </w:trPr>
        <w:tc>
          <w:tcPr>
            <w:tcW w:w="4395" w:type="dxa"/>
            <w:vAlign w:val="center"/>
          </w:tcPr>
          <w:p w14:paraId="07D7DB16" w14:textId="0B13CD4C" w:rsidR="008B5AC2" w:rsidRPr="00C53EF5" w:rsidRDefault="008B5AC2" w:rsidP="004A413E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5245" w:type="dxa"/>
            <w:vAlign w:val="center"/>
          </w:tcPr>
          <w:p w14:paraId="7EFC9E33" w14:textId="02D7AB5C" w:rsidR="008B5AC2" w:rsidRPr="00C53EF5" w:rsidRDefault="008B5AC2" w:rsidP="004A413E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1 2 3 4</w:t>
            </w:r>
          </w:p>
        </w:tc>
      </w:tr>
      <w:tr w:rsidR="008B5AC2" w:rsidRPr="00C85074" w14:paraId="24C79228" w14:textId="77777777" w:rsidTr="00E31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tcW w:w="4395" w:type="dxa"/>
            <w:vAlign w:val="center"/>
          </w:tcPr>
          <w:p w14:paraId="1899DE22" w14:textId="6CD8CC12" w:rsidR="008B5AC2" w:rsidRDefault="008B5AC2" w:rsidP="004A413E">
            <w:pPr>
              <w:jc w:val="left"/>
            </w:pPr>
            <w:r>
              <w:t>2</w:t>
            </w:r>
          </w:p>
        </w:tc>
        <w:tc>
          <w:tcPr>
            <w:tcW w:w="5245" w:type="dxa"/>
            <w:vAlign w:val="center"/>
          </w:tcPr>
          <w:p w14:paraId="61EB8E86" w14:textId="728BC451" w:rsidR="008B5AC2" w:rsidRPr="00C85074" w:rsidRDefault="008B5AC2" w:rsidP="004A413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1 2</w:t>
            </w:r>
          </w:p>
        </w:tc>
      </w:tr>
      <w:tr w:rsidR="008B5AC2" w:rsidRPr="00C85074" w14:paraId="432D41CE" w14:textId="77777777" w:rsidTr="00E31439">
        <w:trPr>
          <w:trHeight w:val="289"/>
        </w:trPr>
        <w:tc>
          <w:tcPr>
            <w:tcW w:w="4395" w:type="dxa"/>
            <w:vAlign w:val="center"/>
          </w:tcPr>
          <w:p w14:paraId="348F208B" w14:textId="36CA5E7D" w:rsidR="008B5AC2" w:rsidRDefault="008B5AC2" w:rsidP="004A413E">
            <w:pPr>
              <w:jc w:val="left"/>
            </w:pPr>
            <w:r>
              <w:t>5</w:t>
            </w:r>
          </w:p>
        </w:tc>
        <w:tc>
          <w:tcPr>
            <w:tcW w:w="5245" w:type="dxa"/>
            <w:vAlign w:val="center"/>
          </w:tcPr>
          <w:p w14:paraId="71E04112" w14:textId="59D427D8" w:rsidR="008B5AC2" w:rsidRDefault="00E51CCD" w:rsidP="004A413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1 2 3 4 5</w:t>
            </w:r>
          </w:p>
        </w:tc>
      </w:tr>
      <w:tr w:rsidR="008B5AC2" w:rsidRPr="00C85074" w14:paraId="3B70F172" w14:textId="77777777" w:rsidTr="00E31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tcW w:w="4395" w:type="dxa"/>
            <w:vAlign w:val="center"/>
          </w:tcPr>
          <w:p w14:paraId="3D12D7FA" w14:textId="76EB69D1" w:rsidR="008B5AC2" w:rsidRDefault="008B5AC2" w:rsidP="004A413E">
            <w:pPr>
              <w:jc w:val="left"/>
            </w:pPr>
            <w:r>
              <w:t>3</w:t>
            </w:r>
          </w:p>
        </w:tc>
        <w:tc>
          <w:tcPr>
            <w:tcW w:w="5245" w:type="dxa"/>
            <w:vAlign w:val="center"/>
          </w:tcPr>
          <w:p w14:paraId="16F47674" w14:textId="7E4517C5" w:rsidR="008B5AC2" w:rsidRDefault="00E51CCD" w:rsidP="004A413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1 2 3</w:t>
            </w:r>
          </w:p>
        </w:tc>
      </w:tr>
      <w:tr w:rsidR="008B5AC2" w:rsidRPr="00C85074" w14:paraId="47876E45" w14:textId="77777777" w:rsidTr="00E31439">
        <w:trPr>
          <w:trHeight w:val="253"/>
        </w:trPr>
        <w:tc>
          <w:tcPr>
            <w:tcW w:w="4395" w:type="dxa"/>
            <w:vAlign w:val="center"/>
          </w:tcPr>
          <w:p w14:paraId="6C175EFD" w14:textId="319E3478" w:rsidR="008B5AC2" w:rsidRDefault="008B5AC2" w:rsidP="004A413E">
            <w:pPr>
              <w:jc w:val="left"/>
            </w:pPr>
            <w:r>
              <w:t>0</w:t>
            </w:r>
          </w:p>
        </w:tc>
        <w:tc>
          <w:tcPr>
            <w:tcW w:w="5245" w:type="dxa"/>
            <w:vAlign w:val="center"/>
          </w:tcPr>
          <w:p w14:paraId="57A3F1FD" w14:textId="77777777" w:rsidR="008B5AC2" w:rsidRDefault="008B5AC2" w:rsidP="004A413E">
            <w:pPr>
              <w:jc w:val="left"/>
              <w:rPr>
                <w:rFonts w:eastAsia="Consolas" w:cstheme="minorHAnsi"/>
              </w:rPr>
            </w:pPr>
          </w:p>
        </w:tc>
      </w:tr>
    </w:tbl>
    <w:p w14:paraId="1EE5F0F8" w14:textId="2C7A71B4" w:rsidR="008B5CF9" w:rsidRDefault="008B5CF9" w:rsidP="008B5CF9">
      <w:pPr>
        <w:pStyle w:val="Question"/>
        <w:numPr>
          <w:ilvl w:val="0"/>
          <w:numId w:val="45"/>
        </w:numPr>
        <w:spacing w:after="160" w:line="259" w:lineRule="auto"/>
        <w:jc w:val="left"/>
      </w:pPr>
      <w:r>
        <w:t>Create a flowchart to solve this problem.</w:t>
      </w:r>
      <w:r w:rsidR="004338B8">
        <w:t xml:space="preserve"> Which loop block will you choose and why?</w:t>
      </w:r>
    </w:p>
    <w:p w14:paraId="4E0D4C2C" w14:textId="5F0C6E4D" w:rsidR="004338B8" w:rsidRDefault="004E2E59" w:rsidP="00E31439">
      <w:pPr>
        <w:pStyle w:val="Instructions"/>
        <w:pBdr>
          <w:bottom w:val="single" w:sz="4" w:space="1" w:color="auto"/>
        </w:pBd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1D53E4" wp14:editId="073B14D1">
                <wp:simplePos x="0" y="0"/>
                <wp:positionH relativeFrom="column">
                  <wp:posOffset>1775166</wp:posOffset>
                </wp:positionH>
                <wp:positionV relativeFrom="paragraph">
                  <wp:posOffset>100092</wp:posOffset>
                </wp:positionV>
                <wp:extent cx="2228850" cy="307075"/>
                <wp:effectExtent l="0" t="0" r="19050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307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5CADACBE" w14:textId="39FA06CC" w:rsidR="00B96E08" w:rsidRPr="00B96E08" w:rsidRDefault="00B96E08">
                            <w:pPr>
                              <w:rPr>
                                <w:rFonts w:cstheme="minorBidi"/>
                                <w:cs/>
                              </w:rPr>
                            </w:pPr>
                            <w:proofErr w:type="gramStart"/>
                            <w:r>
                              <w:t xml:space="preserve">Start  </w:t>
                            </w:r>
                            <w:r>
                              <w:rPr>
                                <w:rFonts w:cstheme="minorBidi" w:hint="cs"/>
                                <w:cs/>
                              </w:rPr>
                              <w:t>ស</w:t>
                            </w:r>
                            <w:proofErr w:type="gramEnd"/>
                            <w:r>
                              <w:rPr>
                                <w:rFonts w:cstheme="minorBidi" w:hint="cs"/>
                                <w:cs/>
                              </w:rPr>
                              <w:t xml:space="preserve">ម្រាប់ ចាប់ផ្ដើម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D53E4" id="Text Box 6" o:spid="_x0000_s1040" type="#_x0000_t202" style="position:absolute;left:0;text-align:left;margin-left:139.8pt;margin-top:7.9pt;width:175.5pt;height:2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" fillcolor="#f2f2f2 [3052]" strokecolor="#f2f2f2 [3052]" strokeweight=".5pt">
                <v:textbox>
                  <w:txbxContent>
                    <w:p w14:paraId="5CADACBE" w14:textId="39FA06CC" w:rsidR="00B96E08" w:rsidRPr="00B96E08" w:rsidRDefault="00B96E08">
                      <w:pPr>
                        <w:rPr>
                          <w:rFonts w:cstheme="minorBidi"/>
                          <w:cs/>
                        </w:rPr>
                      </w:pPr>
                      <w:proofErr w:type="gramStart"/>
                      <w:r>
                        <w:t xml:space="preserve">Start  </w:t>
                      </w:r>
                      <w:r>
                        <w:rPr>
                          <w:rFonts w:cstheme="minorBidi" w:hint="cs"/>
                          <w:cs/>
                        </w:rPr>
                        <w:t>ស</w:t>
                      </w:r>
                      <w:proofErr w:type="gramEnd"/>
                      <w:r>
                        <w:rPr>
                          <w:rFonts w:cstheme="minorBidi" w:hint="cs"/>
                          <w:cs/>
                        </w:rPr>
                        <w:t xml:space="preserve">ម្រាប់ ចាប់ផ្ដើម </w:t>
                      </w:r>
                    </w:p>
                  </w:txbxContent>
                </v:textbox>
              </v:shape>
            </w:pict>
          </mc:Fallback>
        </mc:AlternateContent>
      </w:r>
      <w:r w:rsidR="00B96E08"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1A92D5" wp14:editId="2D8864D0">
                <wp:simplePos x="0" y="0"/>
                <wp:positionH relativeFrom="column">
                  <wp:posOffset>512748</wp:posOffset>
                </wp:positionH>
                <wp:positionV relativeFrom="paragraph">
                  <wp:posOffset>106917</wp:posOffset>
                </wp:positionV>
                <wp:extent cx="902449" cy="247650"/>
                <wp:effectExtent l="0" t="0" r="1206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449" cy="2476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53300" w14:textId="0167A0FD" w:rsidR="00B96E08" w:rsidRDefault="00B96E08" w:rsidP="00B96E08">
                            <w:pPr>
                              <w:jc w:val="center"/>
                            </w:pPr>
                            <w:proofErr w:type="gramStart"/>
                            <w:r>
                              <w:t>action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1A92D5" id="Rectangle 3" o:spid="_x0000_s1041" style="position:absolute;left:0;text-align:left;margin-left:40.35pt;margin-top:8.4pt;width:71.05pt;height:1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" fillcolor="#002060" strokecolor="#1f3763 [1604]" strokeweight="1pt">
                <v:textbox>
                  <w:txbxContent>
                    <w:p w14:paraId="57153300" w14:textId="0167A0FD" w:rsidR="00B96E08" w:rsidRDefault="00B96E08" w:rsidP="00B96E08">
                      <w:pPr>
                        <w:jc w:val="center"/>
                      </w:pPr>
                      <w:proofErr w:type="gramStart"/>
                      <w:r>
                        <w:t>action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7D23EFD7" w14:textId="1A9D606C" w:rsidR="00ED21EC" w:rsidRDefault="00ED21EC" w:rsidP="00E31439">
      <w:pPr>
        <w:pStyle w:val="Instructions"/>
        <w:pBdr>
          <w:bottom w:val="single" w:sz="4" w:space="1" w:color="auto"/>
        </w:pBdr>
      </w:pPr>
    </w:p>
    <w:p w14:paraId="4712EEF7" w14:textId="680170AF" w:rsidR="00ED21EC" w:rsidRDefault="004E2E59" w:rsidP="00E31439">
      <w:pPr>
        <w:pStyle w:val="Instructions"/>
        <w:pBdr>
          <w:bottom w:val="single" w:sz="4" w:space="1" w:color="auto"/>
        </w:pBd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B462FA" wp14:editId="2CFB82CF">
                <wp:simplePos x="0" y="0"/>
                <wp:positionH relativeFrom="column">
                  <wp:posOffset>1775166</wp:posOffset>
                </wp:positionH>
                <wp:positionV relativeFrom="paragraph">
                  <wp:posOffset>110271</wp:posOffset>
                </wp:positionV>
                <wp:extent cx="2228850" cy="300251"/>
                <wp:effectExtent l="0" t="0" r="19050" b="241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3002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4570D725" w14:textId="1876855A" w:rsidR="00B96E08" w:rsidRPr="00B96E08" w:rsidRDefault="00B96E08">
                            <w:pPr>
                              <w:rPr>
                                <w:rFonts w:cstheme="minorBidi"/>
                                <w:cs/>
                              </w:rPr>
                            </w:pPr>
                            <w:proofErr w:type="gramStart"/>
                            <w:r>
                              <w:rPr>
                                <w:rFonts w:cstheme="minorBidi"/>
                              </w:rPr>
                              <w:t xml:space="preserve">Input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theme="minorBidi" w:hint="cs"/>
                                <w:cs/>
                              </w:rPr>
                              <w:t>ស</w:t>
                            </w:r>
                            <w:proofErr w:type="gramEnd"/>
                            <w:r>
                              <w:rPr>
                                <w:rFonts w:cstheme="minorBidi" w:hint="cs"/>
                                <w:cs/>
                              </w:rPr>
                              <w:t xml:space="preserve">ម្រាប់  បញ្ចូលលេខ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462FA" id="Text Box 7" o:spid="_x0000_s1042" type="#_x0000_t202" style="position:absolute;left:0;text-align:left;margin-left:139.8pt;margin-top:8.7pt;width:175.5pt;height:2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" fillcolor="#f2f2f2 [3052]" strokecolor="#f2f2f2 [3052]" strokeweight=".5pt">
                <v:textbox>
                  <w:txbxContent>
                    <w:p w14:paraId="4570D725" w14:textId="1876855A" w:rsidR="00B96E08" w:rsidRPr="00B96E08" w:rsidRDefault="00B96E08">
                      <w:pPr>
                        <w:rPr>
                          <w:rFonts w:cstheme="minorBidi"/>
                          <w:cs/>
                        </w:rPr>
                      </w:pPr>
                      <w:proofErr w:type="gramStart"/>
                      <w:r>
                        <w:rPr>
                          <w:rFonts w:cstheme="minorBidi"/>
                        </w:rPr>
                        <w:t xml:space="preserve">Input </w:t>
                      </w:r>
                      <w:r>
                        <w:t xml:space="preserve"> </w:t>
                      </w:r>
                      <w:r>
                        <w:rPr>
                          <w:rFonts w:cstheme="minorBidi" w:hint="cs"/>
                          <w:cs/>
                        </w:rPr>
                        <w:t>ស</w:t>
                      </w:r>
                      <w:proofErr w:type="gramEnd"/>
                      <w:r>
                        <w:rPr>
                          <w:rFonts w:cstheme="minorBidi" w:hint="cs"/>
                          <w:cs/>
                        </w:rPr>
                        <w:t xml:space="preserve">ម្រាប់  បញ្ចូលលេខ </w:t>
                      </w:r>
                    </w:p>
                  </w:txbxContent>
                </v:textbox>
              </v:shape>
            </w:pict>
          </mc:Fallback>
        </mc:AlternateContent>
      </w:r>
      <w:r w:rsidR="00B96E08"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4D31C1" wp14:editId="23CC7E69">
                <wp:simplePos x="0" y="0"/>
                <wp:positionH relativeFrom="column">
                  <wp:posOffset>512748</wp:posOffset>
                </wp:positionH>
                <wp:positionV relativeFrom="paragraph">
                  <wp:posOffset>110272</wp:posOffset>
                </wp:positionV>
                <wp:extent cx="902676" cy="247650"/>
                <wp:effectExtent l="19050" t="0" r="3111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676" cy="247650"/>
                        </a:xfrm>
                        <a:custGeom>
                          <a:avLst/>
                          <a:gdLst>
                            <a:gd name="connsiteX0" fmla="*/ 0 w 609600"/>
                            <a:gd name="connsiteY0" fmla="*/ 0 h 247650"/>
                            <a:gd name="connsiteX1" fmla="*/ 609600 w 609600"/>
                            <a:gd name="connsiteY1" fmla="*/ 0 h 247650"/>
                            <a:gd name="connsiteX2" fmla="*/ 609600 w 609600"/>
                            <a:gd name="connsiteY2" fmla="*/ 247650 h 247650"/>
                            <a:gd name="connsiteX3" fmla="*/ 0 w 609600"/>
                            <a:gd name="connsiteY3" fmla="*/ 247650 h 247650"/>
                            <a:gd name="connsiteX4" fmla="*/ 0 w 609600"/>
                            <a:gd name="connsiteY4" fmla="*/ 0 h 247650"/>
                            <a:gd name="connsiteX0" fmla="*/ 0 w 790575"/>
                            <a:gd name="connsiteY0" fmla="*/ 0 h 247650"/>
                            <a:gd name="connsiteX1" fmla="*/ 790575 w 790575"/>
                            <a:gd name="connsiteY1" fmla="*/ 0 h 247650"/>
                            <a:gd name="connsiteX2" fmla="*/ 609600 w 790575"/>
                            <a:gd name="connsiteY2" fmla="*/ 247650 h 247650"/>
                            <a:gd name="connsiteX3" fmla="*/ 0 w 790575"/>
                            <a:gd name="connsiteY3" fmla="*/ 247650 h 247650"/>
                            <a:gd name="connsiteX4" fmla="*/ 0 w 790575"/>
                            <a:gd name="connsiteY4" fmla="*/ 0 h 247650"/>
                            <a:gd name="connsiteX0" fmla="*/ 123825 w 790575"/>
                            <a:gd name="connsiteY0" fmla="*/ 0 h 247650"/>
                            <a:gd name="connsiteX1" fmla="*/ 790575 w 790575"/>
                            <a:gd name="connsiteY1" fmla="*/ 0 h 247650"/>
                            <a:gd name="connsiteX2" fmla="*/ 609600 w 790575"/>
                            <a:gd name="connsiteY2" fmla="*/ 247650 h 247650"/>
                            <a:gd name="connsiteX3" fmla="*/ 0 w 790575"/>
                            <a:gd name="connsiteY3" fmla="*/ 247650 h 247650"/>
                            <a:gd name="connsiteX4" fmla="*/ 123825 w 790575"/>
                            <a:gd name="connsiteY4" fmla="*/ 0 h 247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90575" h="247650">
                              <a:moveTo>
                                <a:pt x="123825" y="0"/>
                              </a:moveTo>
                              <a:lnTo>
                                <a:pt x="790575" y="0"/>
                              </a:lnTo>
                              <a:lnTo>
                                <a:pt x="609600" y="247650"/>
                              </a:lnTo>
                              <a:lnTo>
                                <a:pt x="0" y="247650"/>
                              </a:lnTo>
                              <a:lnTo>
                                <a:pt x="1238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EC9E9" w14:textId="04A87A7E" w:rsidR="00B96E08" w:rsidRDefault="00B96E08" w:rsidP="00B96E08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4D31C1" id="Rectangle 4" o:spid="_x0000_s1043" style="position:absolute;left:0;text-align:left;margin-left:40.35pt;margin-top:8.7pt;width:71.1pt;height:19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90575,247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" adj="-11796480,,5400" path="m123825,l790575,,609600,247650,,247650,123825,xe" fillcolor="#002060" strokecolor="#1f3763 [1604]" strokeweight="1pt">
                <v:stroke joinstyle="miter"/>
                <v:formulas/>
                <v:path arrowok="t" o:connecttype="custom" o:connectlocs="141383,0;902676,0;696039,247650;0,247650;141383,0" o:connectangles="0,0,0,0,0" textboxrect="0,0,790575,247650"/>
                <v:textbox>
                  <w:txbxContent>
                    <w:p w14:paraId="7BDEC9E9" w14:textId="04A87A7E" w:rsidR="00B96E08" w:rsidRDefault="00B96E08" w:rsidP="00B96E08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</w:p>
    <w:p w14:paraId="3D4A7215" w14:textId="4B1B7DDF" w:rsidR="00ED21EC" w:rsidRDefault="00ED21EC" w:rsidP="00E31439">
      <w:pPr>
        <w:pStyle w:val="Instructions"/>
        <w:pBdr>
          <w:bottom w:val="single" w:sz="4" w:space="1" w:color="auto"/>
        </w:pBdr>
      </w:pPr>
    </w:p>
    <w:p w14:paraId="402AF7C8" w14:textId="12CE2BB6" w:rsidR="00040005" w:rsidRDefault="00040005" w:rsidP="00E31439">
      <w:pPr>
        <w:pStyle w:val="Instructions"/>
        <w:pBdr>
          <w:bottom w:val="single" w:sz="4" w:space="1" w:color="auto"/>
        </w:pBdr>
      </w:pPr>
    </w:p>
    <w:p w14:paraId="34CC3705" w14:textId="35023CE6" w:rsidR="00040005" w:rsidRDefault="004E2E59" w:rsidP="00E31439">
      <w:pPr>
        <w:pStyle w:val="Instructions"/>
        <w:pBdr>
          <w:bottom w:val="single" w:sz="4" w:space="1" w:color="auto"/>
        </w:pBd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CD09B9" wp14:editId="6873164C">
                <wp:simplePos x="0" y="0"/>
                <wp:positionH relativeFrom="column">
                  <wp:posOffset>1775166</wp:posOffset>
                </wp:positionH>
                <wp:positionV relativeFrom="paragraph">
                  <wp:posOffset>149784</wp:posOffset>
                </wp:positionV>
                <wp:extent cx="3143250" cy="293427"/>
                <wp:effectExtent l="0" t="0" r="1905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2934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1AE22D84" w14:textId="49BEAA80" w:rsidR="00B96E08" w:rsidRPr="00B96E08" w:rsidRDefault="00B96E08">
                            <w:pPr>
                              <w:rPr>
                                <w:rFonts w:cstheme="minorBidi"/>
                                <w:cs/>
                              </w:rPr>
                            </w:pPr>
                            <w:proofErr w:type="gramStart"/>
                            <w:r>
                              <w:rPr>
                                <w:rFonts w:cstheme="minorBidi"/>
                              </w:rPr>
                              <w:t xml:space="preserve">While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theme="minorBidi" w:hint="cs"/>
                                <w:cs/>
                              </w:rPr>
                              <w:t>ស</w:t>
                            </w:r>
                            <w:proofErr w:type="gramEnd"/>
                            <w:r>
                              <w:rPr>
                                <w:rFonts w:cstheme="minorBidi" w:hint="cs"/>
                                <w:cs/>
                              </w:rPr>
                              <w:t xml:space="preserve">ម្រាប់  </w:t>
                            </w:r>
                            <w:r>
                              <w:rPr>
                                <w:rFonts w:cstheme="minorBidi"/>
                              </w:rPr>
                              <w:t xml:space="preserve">loop </w:t>
                            </w:r>
                            <w:r>
                              <w:rPr>
                                <w:rFonts w:cstheme="minorBidi" w:hint="cs"/>
                                <w:cs/>
                              </w:rPr>
                              <w:t xml:space="preserve">នៃចំនួន </w:t>
                            </w:r>
                            <w:r>
                              <w:rPr>
                                <w:rFonts w:cstheme="minorBidi"/>
                              </w:rPr>
                              <w:t xml:space="preserve">text </w:t>
                            </w:r>
                            <w:r>
                              <w:rPr>
                                <w:rFonts w:cstheme="minorBidi" w:hint="cs"/>
                                <w:cs/>
                              </w:rPr>
                              <w:t>ដែលយើងបញ្ចូលទៅ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D09B9" id="Text Box 8" o:spid="_x0000_s1044" type="#_x0000_t202" style="position:absolute;left:0;text-align:left;margin-left:139.8pt;margin-top:11.8pt;width:247.5pt;height:2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" fillcolor="#f2f2f2 [3052]" strokecolor="#f2f2f2 [3052]" strokeweight=".5pt">
                <v:textbox>
                  <w:txbxContent>
                    <w:p w14:paraId="1AE22D84" w14:textId="49BEAA80" w:rsidR="00B96E08" w:rsidRPr="00B96E08" w:rsidRDefault="00B96E08">
                      <w:pPr>
                        <w:rPr>
                          <w:rFonts w:cstheme="minorBidi"/>
                          <w:cs/>
                        </w:rPr>
                      </w:pPr>
                      <w:proofErr w:type="gramStart"/>
                      <w:r>
                        <w:rPr>
                          <w:rFonts w:cstheme="minorBidi"/>
                        </w:rPr>
                        <w:t xml:space="preserve">While </w:t>
                      </w:r>
                      <w:r>
                        <w:t xml:space="preserve"> </w:t>
                      </w:r>
                      <w:r>
                        <w:rPr>
                          <w:rFonts w:cstheme="minorBidi" w:hint="cs"/>
                          <w:cs/>
                        </w:rPr>
                        <w:t>ស</w:t>
                      </w:r>
                      <w:proofErr w:type="gramEnd"/>
                      <w:r>
                        <w:rPr>
                          <w:rFonts w:cstheme="minorBidi" w:hint="cs"/>
                          <w:cs/>
                        </w:rPr>
                        <w:t xml:space="preserve">ម្រាប់  </w:t>
                      </w:r>
                      <w:r>
                        <w:rPr>
                          <w:rFonts w:cstheme="minorBidi"/>
                        </w:rPr>
                        <w:t xml:space="preserve">loop </w:t>
                      </w:r>
                      <w:r>
                        <w:rPr>
                          <w:rFonts w:cstheme="minorBidi" w:hint="cs"/>
                          <w:cs/>
                        </w:rPr>
                        <w:t xml:space="preserve">នៃចំនួន </w:t>
                      </w:r>
                      <w:r>
                        <w:rPr>
                          <w:rFonts w:cstheme="minorBidi"/>
                        </w:rPr>
                        <w:t xml:space="preserve">text </w:t>
                      </w:r>
                      <w:r>
                        <w:rPr>
                          <w:rFonts w:cstheme="minorBidi" w:hint="cs"/>
                          <w:cs/>
                        </w:rPr>
                        <w:t>ដែលយើងបញ្ចូលទៅ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3928E1" wp14:editId="2686D8DF">
                <wp:simplePos x="0" y="0"/>
                <wp:positionH relativeFrom="column">
                  <wp:posOffset>444500</wp:posOffset>
                </wp:positionH>
                <wp:positionV relativeFrom="paragraph">
                  <wp:posOffset>5715</wp:posOffset>
                </wp:positionV>
                <wp:extent cx="1035685" cy="490855"/>
                <wp:effectExtent l="19050" t="19050" r="31115" b="4254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490855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1E50D" w14:textId="3FDB5EB4" w:rsidR="00B96E08" w:rsidRDefault="00B96E08" w:rsidP="00B96E08">
                            <w: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928E1" id="Diamond 5" o:spid="_x0000_s1045" type="#_x0000_t4" style="position:absolute;left:0;text-align:left;margin-left:35pt;margin-top:.45pt;width:81.55pt;height:3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" fillcolor="red" strokecolor="red" strokeweight="1pt">
                <v:textbox>
                  <w:txbxContent>
                    <w:p w14:paraId="3751E50D" w14:textId="3FDB5EB4" w:rsidR="00B96E08" w:rsidRDefault="00B96E08" w:rsidP="00B96E08">
                      <w: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</w:p>
    <w:p w14:paraId="04D07B56" w14:textId="5D6721FB" w:rsidR="00B96E08" w:rsidRDefault="00B96E08" w:rsidP="00E31439">
      <w:pPr>
        <w:pStyle w:val="Instructions"/>
        <w:pBdr>
          <w:bottom w:val="single" w:sz="4" w:space="1" w:color="auto"/>
        </w:pBdr>
      </w:pPr>
    </w:p>
    <w:p w14:paraId="391A5FCA" w14:textId="06720528" w:rsidR="00B96E08" w:rsidRDefault="00B96E08" w:rsidP="00E31439">
      <w:pPr>
        <w:pStyle w:val="Instructions"/>
        <w:pBdr>
          <w:bottom w:val="single" w:sz="4" w:space="1" w:color="auto"/>
        </w:pBdr>
      </w:pPr>
    </w:p>
    <w:p w14:paraId="0EDAFA43" w14:textId="1E769112" w:rsidR="00B96E08" w:rsidRDefault="00B96E08" w:rsidP="00E31439">
      <w:pPr>
        <w:pStyle w:val="Instructions"/>
        <w:pBdr>
          <w:bottom w:val="single" w:sz="4" w:space="1" w:color="auto"/>
        </w:pBdr>
      </w:pPr>
    </w:p>
    <w:p w14:paraId="2E3388A2" w14:textId="2742979D" w:rsidR="00B96E08" w:rsidRDefault="004E2E59" w:rsidP="00E31439">
      <w:pPr>
        <w:pStyle w:val="Instructions"/>
        <w:pBdr>
          <w:bottom w:val="single" w:sz="4" w:space="1" w:color="auto"/>
        </w:pBdr>
        <w:rPr>
          <w:rFonts w:cstheme="minorBidi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DEBF45" wp14:editId="746490BF">
                <wp:simplePos x="0" y="0"/>
                <wp:positionH relativeFrom="column">
                  <wp:posOffset>1775166</wp:posOffset>
                </wp:positionH>
                <wp:positionV relativeFrom="paragraph">
                  <wp:posOffset>7695</wp:posOffset>
                </wp:positionV>
                <wp:extent cx="3143250" cy="286603"/>
                <wp:effectExtent l="0" t="0" r="1905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2866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05526151" w14:textId="7E6382D8" w:rsidR="00B96E08" w:rsidRPr="00B96E08" w:rsidRDefault="00B96E08">
                            <w:pPr>
                              <w:rPr>
                                <w:rFonts w:cstheme="minorBidi"/>
                              </w:rPr>
                            </w:pPr>
                            <w:proofErr w:type="gramStart"/>
                            <w:r>
                              <w:rPr>
                                <w:rFonts w:cstheme="minorBidi"/>
                              </w:rPr>
                              <w:t xml:space="preserve">Input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theme="minorBidi" w:hint="cs"/>
                                <w:cs/>
                              </w:rPr>
                              <w:t>ស</w:t>
                            </w:r>
                            <w:proofErr w:type="gramEnd"/>
                            <w:r>
                              <w:rPr>
                                <w:rFonts w:cstheme="minorBidi" w:hint="cs"/>
                                <w:cs/>
                              </w:rPr>
                              <w:t xml:space="preserve">ម្រាប់  </w:t>
                            </w:r>
                            <w:r>
                              <w:rPr>
                                <w:rFonts w:cstheme="minorBidi"/>
                              </w:rPr>
                              <w:t xml:space="preserve">Store </w:t>
                            </w:r>
                            <w:r>
                              <w:rPr>
                                <w:rFonts w:cstheme="minorBidi" w:hint="cs"/>
                                <w:cs/>
                              </w:rPr>
                              <w:t xml:space="preserve">នូវចំនួនលេខដែលវា </w:t>
                            </w:r>
                            <w:r>
                              <w:rPr>
                                <w:rFonts w:cstheme="minorBidi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EBF45" id="Text Box 11" o:spid="_x0000_s1046" type="#_x0000_t202" style="position:absolute;left:0;text-align:left;margin-left:139.8pt;margin-top:.6pt;width:247.5pt;height:2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" fillcolor="#f2f2f2 [3052]" strokecolor="#f2f2f2 [3052]" strokeweight=".5pt">
                <v:textbox>
                  <w:txbxContent>
                    <w:p w14:paraId="05526151" w14:textId="7E6382D8" w:rsidR="00B96E08" w:rsidRPr="00B96E08" w:rsidRDefault="00B96E08">
                      <w:pPr>
                        <w:rPr>
                          <w:rFonts w:cstheme="minorBidi"/>
                        </w:rPr>
                      </w:pPr>
                      <w:proofErr w:type="gramStart"/>
                      <w:r>
                        <w:rPr>
                          <w:rFonts w:cstheme="minorBidi"/>
                        </w:rPr>
                        <w:t xml:space="preserve">Input </w:t>
                      </w:r>
                      <w:r>
                        <w:t xml:space="preserve"> </w:t>
                      </w:r>
                      <w:r>
                        <w:rPr>
                          <w:rFonts w:cstheme="minorBidi" w:hint="cs"/>
                          <w:cs/>
                        </w:rPr>
                        <w:t>ស</w:t>
                      </w:r>
                      <w:proofErr w:type="gramEnd"/>
                      <w:r>
                        <w:rPr>
                          <w:rFonts w:cstheme="minorBidi" w:hint="cs"/>
                          <w:cs/>
                        </w:rPr>
                        <w:t xml:space="preserve">ម្រាប់  </w:t>
                      </w:r>
                      <w:r>
                        <w:rPr>
                          <w:rFonts w:cstheme="minorBidi"/>
                        </w:rPr>
                        <w:t xml:space="preserve">Store </w:t>
                      </w:r>
                      <w:r>
                        <w:rPr>
                          <w:rFonts w:cstheme="minorBidi" w:hint="cs"/>
                          <w:cs/>
                        </w:rPr>
                        <w:t xml:space="preserve">នូវចំនួនលេខដែលវា </w:t>
                      </w:r>
                      <w:r>
                        <w:rPr>
                          <w:rFonts w:cstheme="minorBidi"/>
                        </w:rPr>
                        <w:t>loop</w:t>
                      </w:r>
                    </w:p>
                  </w:txbxContent>
                </v:textbox>
              </v:shape>
            </w:pict>
          </mc:Fallback>
        </mc:AlternateContent>
      </w:r>
      <w:r w:rsidR="00B96E08"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29ECF1" wp14:editId="3641417F">
                <wp:simplePos x="0" y="0"/>
                <wp:positionH relativeFrom="column">
                  <wp:posOffset>512748</wp:posOffset>
                </wp:positionH>
                <wp:positionV relativeFrom="paragraph">
                  <wp:posOffset>7696</wp:posOffset>
                </wp:positionV>
                <wp:extent cx="902335" cy="247650"/>
                <wp:effectExtent l="0" t="0" r="1206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2476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0D0B0" w14:textId="469AB04E" w:rsidR="00B96E08" w:rsidRDefault="00B96E08" w:rsidP="00B96E08">
                            <w:pPr>
                              <w:jc w:val="center"/>
                            </w:pPr>
                            <w:proofErr w:type="gramStart"/>
                            <w:r>
                              <w:t>action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29ECF1" id="Rectangle 10" o:spid="_x0000_s1047" style="position:absolute;left:0;text-align:left;margin-left:40.35pt;margin-top:.6pt;width:71.05pt;height:19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" fillcolor="#002060" strokecolor="#1f3763 [1604]" strokeweight="1pt">
                <v:textbox>
                  <w:txbxContent>
                    <w:p w14:paraId="5780D0B0" w14:textId="469AB04E" w:rsidR="00B96E08" w:rsidRDefault="00B96E08" w:rsidP="00B96E08">
                      <w:pPr>
                        <w:jc w:val="center"/>
                      </w:pPr>
                      <w:proofErr w:type="gramStart"/>
                      <w:r>
                        <w:t>action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520D0B73" w14:textId="7956E0CF" w:rsidR="00B96E08" w:rsidRDefault="00B96E08" w:rsidP="00E31439">
      <w:pPr>
        <w:pStyle w:val="Instructions"/>
        <w:pBdr>
          <w:bottom w:val="single" w:sz="4" w:space="1" w:color="auto"/>
        </w:pBdr>
        <w:rPr>
          <w:rFonts w:cstheme="minorBidi"/>
        </w:rPr>
      </w:pPr>
    </w:p>
    <w:p w14:paraId="2D8A0EB6" w14:textId="0E78EEA0" w:rsidR="00B96E08" w:rsidRDefault="004E2E59" w:rsidP="00E31439">
      <w:pPr>
        <w:pStyle w:val="Instructions"/>
        <w:pBdr>
          <w:bottom w:val="single" w:sz="4" w:space="1" w:color="auto"/>
        </w:pBdr>
        <w:rPr>
          <w:rFonts w:cstheme="minorBidi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EC1A4D" wp14:editId="4E44100F">
                <wp:simplePos x="0" y="0"/>
                <wp:positionH relativeFrom="column">
                  <wp:posOffset>1775166</wp:posOffset>
                </wp:positionH>
                <wp:positionV relativeFrom="paragraph">
                  <wp:posOffset>127721</wp:posOffset>
                </wp:positionV>
                <wp:extent cx="2228850" cy="2476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345513E9" w14:textId="29506F17" w:rsidR="00B96E08" w:rsidRPr="00B96E08" w:rsidRDefault="00B96E08">
                            <w:pPr>
                              <w:rPr>
                                <w:rFonts w:cstheme="minorBidi"/>
                              </w:rPr>
                            </w:pPr>
                            <w:proofErr w:type="gramStart"/>
                            <w:r>
                              <w:rPr>
                                <w:rFonts w:cstheme="minorBidi"/>
                              </w:rPr>
                              <w:t xml:space="preserve">Output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theme="minorBidi" w:hint="cs"/>
                                <w:cs/>
                              </w:rPr>
                              <w:t>ស</w:t>
                            </w:r>
                            <w:proofErr w:type="gramEnd"/>
                            <w:r>
                              <w:rPr>
                                <w:rFonts w:cstheme="minorBidi" w:hint="cs"/>
                                <w:cs/>
                              </w:rPr>
                              <w:t xml:space="preserve">ម្រាប់  </w:t>
                            </w:r>
                            <w:r>
                              <w:rPr>
                                <w:rFonts w:cstheme="minorBidi"/>
                              </w:rPr>
                              <w:t>Print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C1A4D" id="Text Box 12" o:spid="_x0000_s1048" type="#_x0000_t202" style="position:absolute;left:0;text-align:left;margin-left:139.8pt;margin-top:10.05pt;width:175.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" fillcolor="#f2f2f2 [3052]" strokecolor="#f2f2f2 [3052]" strokeweight=".5pt">
                <v:textbox>
                  <w:txbxContent>
                    <w:p w14:paraId="345513E9" w14:textId="29506F17" w:rsidR="00B96E08" w:rsidRPr="00B96E08" w:rsidRDefault="00B96E08">
                      <w:pPr>
                        <w:rPr>
                          <w:rFonts w:cstheme="minorBidi"/>
                        </w:rPr>
                      </w:pPr>
                      <w:proofErr w:type="gramStart"/>
                      <w:r>
                        <w:rPr>
                          <w:rFonts w:cstheme="minorBidi"/>
                        </w:rPr>
                        <w:t xml:space="preserve">Output </w:t>
                      </w:r>
                      <w:r>
                        <w:t xml:space="preserve"> </w:t>
                      </w:r>
                      <w:r>
                        <w:rPr>
                          <w:rFonts w:cstheme="minorBidi" w:hint="cs"/>
                          <w:cs/>
                        </w:rPr>
                        <w:t>ស</w:t>
                      </w:r>
                      <w:proofErr w:type="gramEnd"/>
                      <w:r>
                        <w:rPr>
                          <w:rFonts w:cstheme="minorBidi" w:hint="cs"/>
                          <w:cs/>
                        </w:rPr>
                        <w:t xml:space="preserve">ម្រាប់  </w:t>
                      </w:r>
                      <w:r>
                        <w:rPr>
                          <w:rFonts w:cstheme="minorBidi"/>
                        </w:rPr>
                        <w:t>Print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456F17" wp14:editId="67A579B4">
                <wp:simplePos x="0" y="0"/>
                <wp:positionH relativeFrom="column">
                  <wp:posOffset>443865</wp:posOffset>
                </wp:positionH>
                <wp:positionV relativeFrom="paragraph">
                  <wp:posOffset>127635</wp:posOffset>
                </wp:positionV>
                <wp:extent cx="970915" cy="247650"/>
                <wp:effectExtent l="19050" t="0" r="38735" b="19050"/>
                <wp:wrapNone/>
                <wp:docPr id="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47650"/>
                        </a:xfrm>
                        <a:custGeom>
                          <a:avLst/>
                          <a:gdLst>
                            <a:gd name="connsiteX0" fmla="*/ 0 w 609600"/>
                            <a:gd name="connsiteY0" fmla="*/ 0 h 247650"/>
                            <a:gd name="connsiteX1" fmla="*/ 609600 w 609600"/>
                            <a:gd name="connsiteY1" fmla="*/ 0 h 247650"/>
                            <a:gd name="connsiteX2" fmla="*/ 609600 w 609600"/>
                            <a:gd name="connsiteY2" fmla="*/ 247650 h 247650"/>
                            <a:gd name="connsiteX3" fmla="*/ 0 w 609600"/>
                            <a:gd name="connsiteY3" fmla="*/ 247650 h 247650"/>
                            <a:gd name="connsiteX4" fmla="*/ 0 w 609600"/>
                            <a:gd name="connsiteY4" fmla="*/ 0 h 247650"/>
                            <a:gd name="connsiteX0" fmla="*/ 0 w 790575"/>
                            <a:gd name="connsiteY0" fmla="*/ 0 h 247650"/>
                            <a:gd name="connsiteX1" fmla="*/ 790575 w 790575"/>
                            <a:gd name="connsiteY1" fmla="*/ 0 h 247650"/>
                            <a:gd name="connsiteX2" fmla="*/ 609600 w 790575"/>
                            <a:gd name="connsiteY2" fmla="*/ 247650 h 247650"/>
                            <a:gd name="connsiteX3" fmla="*/ 0 w 790575"/>
                            <a:gd name="connsiteY3" fmla="*/ 247650 h 247650"/>
                            <a:gd name="connsiteX4" fmla="*/ 0 w 790575"/>
                            <a:gd name="connsiteY4" fmla="*/ 0 h 247650"/>
                            <a:gd name="connsiteX0" fmla="*/ 123825 w 790575"/>
                            <a:gd name="connsiteY0" fmla="*/ 0 h 247650"/>
                            <a:gd name="connsiteX1" fmla="*/ 790575 w 790575"/>
                            <a:gd name="connsiteY1" fmla="*/ 0 h 247650"/>
                            <a:gd name="connsiteX2" fmla="*/ 609600 w 790575"/>
                            <a:gd name="connsiteY2" fmla="*/ 247650 h 247650"/>
                            <a:gd name="connsiteX3" fmla="*/ 0 w 790575"/>
                            <a:gd name="connsiteY3" fmla="*/ 247650 h 247650"/>
                            <a:gd name="connsiteX4" fmla="*/ 123825 w 790575"/>
                            <a:gd name="connsiteY4" fmla="*/ 0 h 247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90575" h="247650">
                              <a:moveTo>
                                <a:pt x="123825" y="0"/>
                              </a:moveTo>
                              <a:lnTo>
                                <a:pt x="790575" y="0"/>
                              </a:lnTo>
                              <a:lnTo>
                                <a:pt x="609600" y="247650"/>
                              </a:lnTo>
                              <a:lnTo>
                                <a:pt x="0" y="247650"/>
                              </a:lnTo>
                              <a:lnTo>
                                <a:pt x="1238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9A1D2" w14:textId="3E181663" w:rsidR="00B96E08" w:rsidRDefault="00B96E08" w:rsidP="00B96E08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456F17" id="_x0000_s1049" style="position:absolute;left:0;text-align:left;margin-left:34.95pt;margin-top:10.05pt;width:76.45pt;height:19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90575,247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" adj="-11796480,,5400" path="m123825,l790575,,609600,247650,,247650,123825,xe" fillcolor="#00b050" strokecolor="#00b050" strokeweight="1pt">
                <v:stroke joinstyle="miter"/>
                <v:formulas/>
                <v:path arrowok="t" o:connecttype="custom" o:connectlocs="152071,0;970915,0;748657,247650;0,247650;152071,0" o:connectangles="0,0,0,0,0" textboxrect="0,0,790575,247650"/>
                <v:textbox>
                  <w:txbxContent>
                    <w:p w14:paraId="0DA9A1D2" w14:textId="3E181663" w:rsidR="00B96E08" w:rsidRDefault="00B96E08" w:rsidP="00B96E08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5F068B65" w14:textId="7F89014F" w:rsidR="00B96E08" w:rsidRDefault="00B96E08" w:rsidP="00E31439">
      <w:pPr>
        <w:pStyle w:val="Instructions"/>
        <w:pBdr>
          <w:bottom w:val="single" w:sz="4" w:space="1" w:color="auto"/>
        </w:pBdr>
        <w:rPr>
          <w:rFonts w:cstheme="minorBidi"/>
        </w:rPr>
      </w:pPr>
    </w:p>
    <w:p w14:paraId="434D4CDE" w14:textId="77777777" w:rsidR="00B96E08" w:rsidRPr="00B96E08" w:rsidRDefault="00B96E08" w:rsidP="00E31439">
      <w:pPr>
        <w:pStyle w:val="Instructions"/>
        <w:pBdr>
          <w:bottom w:val="single" w:sz="4" w:space="1" w:color="auto"/>
        </w:pBdr>
        <w:rPr>
          <w:rFonts w:cstheme="minorBidi"/>
        </w:rPr>
      </w:pPr>
    </w:p>
    <w:p w14:paraId="68286A8F" w14:textId="70B9B1C6" w:rsidR="008B5CF9" w:rsidRDefault="008B5CF9" w:rsidP="008B5CF9">
      <w:pPr>
        <w:pStyle w:val="Question"/>
        <w:numPr>
          <w:ilvl w:val="0"/>
          <w:numId w:val="45"/>
        </w:numPr>
      </w:pPr>
      <w:r>
        <w:t xml:space="preserve">Review the code and find </w:t>
      </w:r>
      <w:r w:rsidRPr="008B5CF9">
        <w:rPr>
          <w:b/>
        </w:rPr>
        <w:t>the error</w:t>
      </w:r>
      <w:r>
        <w:t xml:space="preserve"> and explain them.</w:t>
      </w:r>
    </w:p>
    <w:p w14:paraId="2DCABF71" w14:textId="77777777" w:rsidR="00040005" w:rsidRDefault="00040005" w:rsidP="00040005">
      <w:pPr>
        <w:pStyle w:val="Instructions"/>
      </w:pPr>
      <w:proofErr w:type="gramStart"/>
      <w:r>
        <w:t>number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(input())</w:t>
      </w:r>
    </w:p>
    <w:p w14:paraId="561F1CC1" w14:textId="77777777" w:rsidR="00040005" w:rsidRDefault="00040005" w:rsidP="00040005">
      <w:pPr>
        <w:pStyle w:val="Instructions"/>
      </w:pPr>
      <w:r>
        <w:t>result = ""</w:t>
      </w:r>
    </w:p>
    <w:p w14:paraId="029EF5A1" w14:textId="77777777" w:rsidR="00040005" w:rsidRDefault="00040005" w:rsidP="00040005">
      <w:pPr>
        <w:pStyle w:val="Instructions"/>
      </w:pPr>
      <w:proofErr w:type="gramStart"/>
      <w:r>
        <w:t>for</w:t>
      </w:r>
      <w:proofErr w:type="gramEnd"/>
      <w:r>
        <w:t xml:space="preserve"> index in range(number):</w:t>
      </w:r>
    </w:p>
    <w:p w14:paraId="2741C8FA" w14:textId="77777777" w:rsidR="00040005" w:rsidRDefault="00040005" w:rsidP="00040005">
      <w:pPr>
        <w:pStyle w:val="Instructions"/>
      </w:pPr>
      <w:r>
        <w:t xml:space="preserve">   </w:t>
      </w:r>
      <w:proofErr w:type="gramStart"/>
      <w:r>
        <w:t>result</w:t>
      </w:r>
      <w:proofErr w:type="gramEnd"/>
      <w:r>
        <w:t xml:space="preserve"> = result + " " + </w:t>
      </w:r>
      <w:proofErr w:type="spellStart"/>
      <w:r>
        <w:t>str</w:t>
      </w:r>
      <w:proofErr w:type="spellEnd"/>
      <w:r>
        <w:t>(index + 1)</w:t>
      </w:r>
    </w:p>
    <w:p w14:paraId="43C291E7" w14:textId="21C7EE19" w:rsidR="00040005" w:rsidRDefault="00040005" w:rsidP="00040005">
      <w:pPr>
        <w:pStyle w:val="Instructions"/>
      </w:pPr>
      <w:proofErr w:type="gramStart"/>
      <w:r>
        <w:t>print(</w:t>
      </w:r>
      <w:proofErr w:type="gramEnd"/>
      <w:r>
        <w:t>result)</w:t>
      </w:r>
    </w:p>
    <w:p w14:paraId="1301656D" w14:textId="796B251E" w:rsidR="003E3CF4" w:rsidRPr="004E2E59" w:rsidRDefault="008B5CF9" w:rsidP="004E2E59">
      <w:pPr>
        <w:pStyle w:val="Question"/>
        <w:numPr>
          <w:ilvl w:val="0"/>
          <w:numId w:val="45"/>
        </w:numPr>
      </w:pPr>
      <w:r>
        <w:t>Write your own good code to solve this problem.</w:t>
      </w:r>
      <w:r w:rsidR="004338B8">
        <w:t xml:space="preserve"> </w:t>
      </w:r>
      <w:r>
        <w:t>This time, you can</w:t>
      </w:r>
      <w:r w:rsidR="00FC6DB5">
        <w:t>’t</w:t>
      </w:r>
      <w:r>
        <w:t xml:space="preserve"> us</w:t>
      </w:r>
      <w:r w:rsidR="00FC6DB5">
        <w:t xml:space="preserve">e </w:t>
      </w:r>
      <w:proofErr w:type="gramStart"/>
      <w:r w:rsidR="00FC6DB5">
        <w:t xml:space="preserve">the </w:t>
      </w:r>
      <w:r w:rsidR="00FC6DB5" w:rsidRPr="00FC6DB5">
        <w:rPr>
          <w:b/>
          <w:bCs w:val="0"/>
        </w:rPr>
        <w:t>for</w:t>
      </w:r>
      <w:proofErr w:type="gramEnd"/>
      <w:r w:rsidRPr="004338B8">
        <w:rPr>
          <w:b/>
        </w:rPr>
        <w:t xml:space="preserve"> condition</w:t>
      </w:r>
      <w:r w:rsidR="005A1F11">
        <w:t>.</w:t>
      </w:r>
    </w:p>
    <w:p w14:paraId="05BB0AE1" w14:textId="739D014C" w:rsidR="004E2E59" w:rsidRDefault="004E2E59" w:rsidP="003E3CF4">
      <w:pPr>
        <w:pStyle w:val="Instructions"/>
        <w:rPr>
          <w:sz w:val="18"/>
          <w:szCs w:val="18"/>
        </w:rPr>
      </w:pPr>
      <w:proofErr w:type="gramStart"/>
      <w:r w:rsidRPr="004E2E59">
        <w:rPr>
          <w:sz w:val="18"/>
          <w:szCs w:val="18"/>
        </w:rPr>
        <w:t>text</w:t>
      </w:r>
      <w:proofErr w:type="gramEnd"/>
      <w:r w:rsidRPr="004E2E59">
        <w:rPr>
          <w:sz w:val="18"/>
          <w:szCs w:val="18"/>
        </w:rPr>
        <w:t xml:space="preserve"> = </w:t>
      </w:r>
      <w:proofErr w:type="spellStart"/>
      <w:r w:rsidRPr="004E2E59">
        <w:rPr>
          <w:sz w:val="18"/>
          <w:szCs w:val="18"/>
        </w:rPr>
        <w:t>int</w:t>
      </w:r>
      <w:proofErr w:type="spellEnd"/>
      <w:r w:rsidRPr="004E2E59">
        <w:rPr>
          <w:sz w:val="18"/>
          <w:szCs w:val="18"/>
        </w:rPr>
        <w:t>(input())</w:t>
      </w:r>
    </w:p>
    <w:p w14:paraId="379CB594" w14:textId="1EC1A3F1" w:rsidR="003E3CF4" w:rsidRPr="004E2E59" w:rsidRDefault="003E3CF4" w:rsidP="003E3CF4">
      <w:pPr>
        <w:pStyle w:val="Instructions"/>
        <w:rPr>
          <w:sz w:val="18"/>
          <w:szCs w:val="18"/>
        </w:rPr>
      </w:pPr>
      <w:proofErr w:type="spellStart"/>
      <w:r w:rsidRPr="004E2E59">
        <w:rPr>
          <w:sz w:val="18"/>
          <w:szCs w:val="18"/>
        </w:rPr>
        <w:t>i</w:t>
      </w:r>
      <w:proofErr w:type="spellEnd"/>
      <w:r w:rsidRPr="004E2E59">
        <w:rPr>
          <w:sz w:val="18"/>
          <w:szCs w:val="18"/>
        </w:rPr>
        <w:t xml:space="preserve"> = 0</w:t>
      </w:r>
    </w:p>
    <w:p w14:paraId="11EEC456" w14:textId="77777777" w:rsidR="003E3CF4" w:rsidRPr="004E2E59" w:rsidRDefault="003E3CF4" w:rsidP="003E3CF4">
      <w:pPr>
        <w:pStyle w:val="Instructions"/>
        <w:rPr>
          <w:sz w:val="18"/>
          <w:szCs w:val="18"/>
        </w:rPr>
      </w:pPr>
      <w:proofErr w:type="gramStart"/>
      <w:r w:rsidRPr="004E2E59">
        <w:rPr>
          <w:sz w:val="18"/>
          <w:szCs w:val="18"/>
        </w:rPr>
        <w:t>number</w:t>
      </w:r>
      <w:proofErr w:type="gramEnd"/>
      <w:r w:rsidRPr="004E2E59">
        <w:rPr>
          <w:sz w:val="18"/>
          <w:szCs w:val="18"/>
        </w:rPr>
        <w:t xml:space="preserve"> = 0</w:t>
      </w:r>
    </w:p>
    <w:p w14:paraId="0FEEDB5B" w14:textId="77777777" w:rsidR="003E3CF4" w:rsidRPr="004E2E59" w:rsidRDefault="003E3CF4" w:rsidP="003E3CF4">
      <w:pPr>
        <w:pStyle w:val="Instructions"/>
        <w:rPr>
          <w:sz w:val="18"/>
          <w:szCs w:val="18"/>
        </w:rPr>
      </w:pPr>
      <w:proofErr w:type="gramStart"/>
      <w:r w:rsidRPr="004E2E59">
        <w:rPr>
          <w:sz w:val="18"/>
          <w:szCs w:val="18"/>
        </w:rPr>
        <w:t>while</w:t>
      </w:r>
      <w:proofErr w:type="gramEnd"/>
      <w:r w:rsidRPr="004E2E59">
        <w:rPr>
          <w:sz w:val="18"/>
          <w:szCs w:val="18"/>
        </w:rPr>
        <w:t xml:space="preserve"> </w:t>
      </w:r>
      <w:proofErr w:type="spellStart"/>
      <w:r w:rsidRPr="004E2E59">
        <w:rPr>
          <w:sz w:val="18"/>
          <w:szCs w:val="18"/>
        </w:rPr>
        <w:t>i</w:t>
      </w:r>
      <w:proofErr w:type="spellEnd"/>
      <w:r w:rsidRPr="004E2E59">
        <w:rPr>
          <w:sz w:val="18"/>
          <w:szCs w:val="18"/>
        </w:rPr>
        <w:t xml:space="preserve"> &lt; text:</w:t>
      </w:r>
    </w:p>
    <w:p w14:paraId="5961E9CE" w14:textId="77777777" w:rsidR="003E3CF4" w:rsidRPr="004E2E59" w:rsidRDefault="003E3CF4" w:rsidP="003E3CF4">
      <w:pPr>
        <w:pStyle w:val="Instructions"/>
        <w:rPr>
          <w:sz w:val="18"/>
          <w:szCs w:val="18"/>
        </w:rPr>
      </w:pPr>
      <w:r w:rsidRPr="004E2E59">
        <w:rPr>
          <w:sz w:val="18"/>
          <w:szCs w:val="18"/>
        </w:rPr>
        <w:t xml:space="preserve">    </w:t>
      </w:r>
      <w:proofErr w:type="gramStart"/>
      <w:r w:rsidRPr="004E2E59">
        <w:rPr>
          <w:sz w:val="18"/>
          <w:szCs w:val="18"/>
        </w:rPr>
        <w:t>number</w:t>
      </w:r>
      <w:proofErr w:type="gramEnd"/>
      <w:r w:rsidRPr="004E2E59">
        <w:rPr>
          <w:sz w:val="18"/>
          <w:szCs w:val="18"/>
        </w:rPr>
        <w:t xml:space="preserve"> = number + 1</w:t>
      </w:r>
    </w:p>
    <w:p w14:paraId="1C536313" w14:textId="77777777" w:rsidR="003E3CF4" w:rsidRPr="004E2E59" w:rsidRDefault="003E3CF4" w:rsidP="003E3CF4">
      <w:pPr>
        <w:pStyle w:val="Instructions"/>
        <w:rPr>
          <w:sz w:val="18"/>
          <w:szCs w:val="18"/>
        </w:rPr>
      </w:pPr>
      <w:r w:rsidRPr="004E2E59">
        <w:rPr>
          <w:sz w:val="18"/>
          <w:szCs w:val="18"/>
        </w:rPr>
        <w:t xml:space="preserve">    </w:t>
      </w:r>
      <w:proofErr w:type="spellStart"/>
      <w:r w:rsidRPr="004E2E59">
        <w:rPr>
          <w:sz w:val="18"/>
          <w:szCs w:val="18"/>
        </w:rPr>
        <w:t>i</w:t>
      </w:r>
      <w:proofErr w:type="spellEnd"/>
      <w:r w:rsidRPr="004E2E59">
        <w:rPr>
          <w:sz w:val="18"/>
          <w:szCs w:val="18"/>
        </w:rPr>
        <w:t xml:space="preserve"> = </w:t>
      </w:r>
      <w:proofErr w:type="spellStart"/>
      <w:r w:rsidRPr="004E2E59">
        <w:rPr>
          <w:sz w:val="18"/>
          <w:szCs w:val="18"/>
        </w:rPr>
        <w:t>i</w:t>
      </w:r>
      <w:proofErr w:type="spellEnd"/>
      <w:r w:rsidRPr="004E2E59">
        <w:rPr>
          <w:sz w:val="18"/>
          <w:szCs w:val="18"/>
        </w:rPr>
        <w:t xml:space="preserve"> + 1</w:t>
      </w:r>
    </w:p>
    <w:p w14:paraId="54C31F4E" w14:textId="1499CA68" w:rsidR="004E2E59" w:rsidRPr="004E2E59" w:rsidRDefault="003E3CF4" w:rsidP="004E2E59">
      <w:pPr>
        <w:pStyle w:val="Instructions"/>
        <w:rPr>
          <w:sz w:val="18"/>
          <w:szCs w:val="18"/>
        </w:rPr>
      </w:pPr>
      <w:r w:rsidRPr="004E2E59">
        <w:rPr>
          <w:sz w:val="18"/>
          <w:szCs w:val="18"/>
        </w:rPr>
        <w:t xml:space="preserve">    </w:t>
      </w:r>
      <w:proofErr w:type="gramStart"/>
      <w:r w:rsidRPr="004E2E59">
        <w:rPr>
          <w:sz w:val="18"/>
          <w:szCs w:val="18"/>
        </w:rPr>
        <w:t>print(</w:t>
      </w:r>
      <w:proofErr w:type="gramEnd"/>
      <w:r w:rsidRPr="004E2E59">
        <w:rPr>
          <w:sz w:val="18"/>
          <w:szCs w:val="18"/>
        </w:rPr>
        <w:t>number, end=" ")</w:t>
      </w:r>
    </w:p>
    <w:sectPr w:rsidR="004E2E59" w:rsidRPr="004E2E59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Noto Sans Symbols">
    <w:altName w:val="Times New Roman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nPenh">
    <w:altName w:val="Leelawadee UI"/>
    <w:charset w:val="00"/>
    <w:family w:val="auto"/>
    <w:pitch w:val="variable"/>
    <w:sig w:usb0="00000001" w:usb1="00000000" w:usb2="00010000" w:usb3="00000000" w:csb0="00000111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33B"/>
    <w:multiLevelType w:val="multilevel"/>
    <w:tmpl w:val="B974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E75D8"/>
    <w:multiLevelType w:val="hybridMultilevel"/>
    <w:tmpl w:val="6E4C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D5B95"/>
    <w:multiLevelType w:val="multilevel"/>
    <w:tmpl w:val="7AB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C3E70"/>
    <w:multiLevelType w:val="hybridMultilevel"/>
    <w:tmpl w:val="0DCCCD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55CFD"/>
    <w:multiLevelType w:val="multilevel"/>
    <w:tmpl w:val="D78008A6"/>
    <w:lvl w:ilvl="0">
      <w:start w:val="1"/>
      <w:numFmt w:val="decimal"/>
      <w:pStyle w:val="Heading1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7985921"/>
    <w:multiLevelType w:val="hybridMultilevel"/>
    <w:tmpl w:val="40B0FD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55B1F"/>
    <w:multiLevelType w:val="multilevel"/>
    <w:tmpl w:val="68F4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1143D"/>
    <w:multiLevelType w:val="multilevel"/>
    <w:tmpl w:val="3C9E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B46B84"/>
    <w:multiLevelType w:val="multilevel"/>
    <w:tmpl w:val="F1F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E2E7E"/>
    <w:multiLevelType w:val="hybridMultilevel"/>
    <w:tmpl w:val="91EC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04881"/>
    <w:multiLevelType w:val="hybridMultilevel"/>
    <w:tmpl w:val="4A924E0C"/>
    <w:lvl w:ilvl="0" w:tplc="661231BA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01977"/>
    <w:multiLevelType w:val="hybridMultilevel"/>
    <w:tmpl w:val="2FB6A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A5361"/>
    <w:multiLevelType w:val="hybridMultilevel"/>
    <w:tmpl w:val="5666E6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56D6E"/>
    <w:multiLevelType w:val="multilevel"/>
    <w:tmpl w:val="D58A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4A2A6761"/>
    <w:multiLevelType w:val="hybridMultilevel"/>
    <w:tmpl w:val="386E3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EE2D59"/>
    <w:multiLevelType w:val="hybridMultilevel"/>
    <w:tmpl w:val="DA0C76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C56C15"/>
    <w:multiLevelType w:val="hybridMultilevel"/>
    <w:tmpl w:val="78886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211C4"/>
    <w:multiLevelType w:val="hybridMultilevel"/>
    <w:tmpl w:val="23A6ECC4"/>
    <w:lvl w:ilvl="0" w:tplc="7F7E6FC4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99544D"/>
    <w:multiLevelType w:val="hybridMultilevel"/>
    <w:tmpl w:val="5DB2D37C"/>
    <w:lvl w:ilvl="0" w:tplc="AE88418C">
      <w:start w:val="1"/>
      <w:numFmt w:val="decimal"/>
      <w:pStyle w:val="Question"/>
      <w:lvlText w:val="Q%1:"/>
      <w:lvlJc w:val="left"/>
      <w:pPr>
        <w:ind w:left="36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E89489F"/>
    <w:multiLevelType w:val="multilevel"/>
    <w:tmpl w:val="947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E45514"/>
    <w:multiLevelType w:val="hybridMultilevel"/>
    <w:tmpl w:val="6ECA9F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3D1A4C"/>
    <w:multiLevelType w:val="multilevel"/>
    <w:tmpl w:val="1FC0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D104BF"/>
    <w:multiLevelType w:val="hybridMultilevel"/>
    <w:tmpl w:val="7318F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FE0271"/>
    <w:multiLevelType w:val="hybridMultilevel"/>
    <w:tmpl w:val="006C7546"/>
    <w:lvl w:ilvl="0" w:tplc="F4EA7FE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5"/>
  </w:num>
  <w:num w:numId="3">
    <w:abstractNumId w:val="27"/>
  </w:num>
  <w:num w:numId="4">
    <w:abstractNumId w:val="17"/>
  </w:num>
  <w:num w:numId="5">
    <w:abstractNumId w:val="5"/>
  </w:num>
  <w:num w:numId="6">
    <w:abstractNumId w:val="23"/>
  </w:num>
  <w:num w:numId="7">
    <w:abstractNumId w:val="18"/>
  </w:num>
  <w:num w:numId="8">
    <w:abstractNumId w:val="33"/>
  </w:num>
  <w:num w:numId="9">
    <w:abstractNumId w:val="7"/>
  </w:num>
  <w:num w:numId="10">
    <w:abstractNumId w:val="24"/>
  </w:num>
  <w:num w:numId="11">
    <w:abstractNumId w:val="15"/>
  </w:num>
  <w:num w:numId="12">
    <w:abstractNumId w:val="31"/>
  </w:num>
  <w:num w:numId="13">
    <w:abstractNumId w:val="29"/>
  </w:num>
  <w:num w:numId="14">
    <w:abstractNumId w:val="10"/>
  </w:num>
  <w:num w:numId="15">
    <w:abstractNumId w:val="2"/>
  </w:num>
  <w:num w:numId="16">
    <w:abstractNumId w:val="21"/>
  </w:num>
  <w:num w:numId="17">
    <w:abstractNumId w:val="19"/>
  </w:num>
  <w:num w:numId="18">
    <w:abstractNumId w:val="35"/>
  </w:num>
  <w:num w:numId="19">
    <w:abstractNumId w:val="11"/>
  </w:num>
  <w:num w:numId="20">
    <w:abstractNumId w:val="1"/>
  </w:num>
  <w:num w:numId="21">
    <w:abstractNumId w:val="28"/>
  </w:num>
  <w:num w:numId="22">
    <w:abstractNumId w:val="28"/>
  </w:num>
  <w:num w:numId="23">
    <w:abstractNumId w:val="26"/>
  </w:num>
  <w:num w:numId="24">
    <w:abstractNumId w:val="12"/>
  </w:num>
  <w:num w:numId="25">
    <w:abstractNumId w:val="4"/>
  </w:num>
  <w:num w:numId="26">
    <w:abstractNumId w:val="34"/>
  </w:num>
  <w:num w:numId="27">
    <w:abstractNumId w:val="28"/>
  </w:num>
  <w:num w:numId="28">
    <w:abstractNumId w:val="28"/>
    <w:lvlOverride w:ilvl="0">
      <w:startOverride w:val="1"/>
    </w:lvlOverride>
  </w:num>
  <w:num w:numId="29">
    <w:abstractNumId w:val="28"/>
    <w:lvlOverride w:ilvl="0">
      <w:startOverride w:val="1"/>
    </w:lvlOverride>
  </w:num>
  <w:num w:numId="30">
    <w:abstractNumId w:val="8"/>
  </w:num>
  <w:num w:numId="31">
    <w:abstractNumId w:val="0"/>
  </w:num>
  <w:num w:numId="32">
    <w:abstractNumId w:val="6"/>
  </w:num>
  <w:num w:numId="33">
    <w:abstractNumId w:val="28"/>
    <w:lvlOverride w:ilvl="0">
      <w:startOverride w:val="1"/>
    </w:lvlOverride>
  </w:num>
  <w:num w:numId="34">
    <w:abstractNumId w:val="32"/>
  </w:num>
  <w:num w:numId="35">
    <w:abstractNumId w:val="9"/>
  </w:num>
  <w:num w:numId="36">
    <w:abstractNumId w:val="3"/>
  </w:num>
  <w:num w:numId="37">
    <w:abstractNumId w:val="30"/>
  </w:num>
  <w:num w:numId="38">
    <w:abstractNumId w:val="14"/>
  </w:num>
  <w:num w:numId="39">
    <w:abstractNumId w:val="28"/>
    <w:lvlOverride w:ilvl="0">
      <w:startOverride w:val="1"/>
    </w:lvlOverride>
  </w:num>
  <w:num w:numId="40">
    <w:abstractNumId w:val="16"/>
  </w:num>
  <w:num w:numId="41">
    <w:abstractNumId w:val="13"/>
  </w:num>
  <w:num w:numId="42">
    <w:abstractNumId w:val="28"/>
    <w:lvlOverride w:ilvl="0">
      <w:startOverride w:val="1"/>
    </w:lvlOverride>
  </w:num>
  <w:num w:numId="43">
    <w:abstractNumId w:val="28"/>
    <w:lvlOverride w:ilvl="0">
      <w:startOverride w:val="1"/>
    </w:lvlOverride>
  </w:num>
  <w:num w:numId="44">
    <w:abstractNumId w:val="20"/>
  </w:num>
  <w:num w:numId="45">
    <w:abstractNumId w:val="2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D5"/>
    <w:rsid w:val="00004010"/>
    <w:rsid w:val="00025B9E"/>
    <w:rsid w:val="000303D4"/>
    <w:rsid w:val="000322F8"/>
    <w:rsid w:val="00040005"/>
    <w:rsid w:val="00046EC0"/>
    <w:rsid w:val="000528B7"/>
    <w:rsid w:val="000538F4"/>
    <w:rsid w:val="00063D86"/>
    <w:rsid w:val="00066D46"/>
    <w:rsid w:val="00070B3E"/>
    <w:rsid w:val="00077C91"/>
    <w:rsid w:val="000909A3"/>
    <w:rsid w:val="00095AC0"/>
    <w:rsid w:val="000A2319"/>
    <w:rsid w:val="000A6E58"/>
    <w:rsid w:val="000D7B8E"/>
    <w:rsid w:val="000E65F2"/>
    <w:rsid w:val="000F1513"/>
    <w:rsid w:val="000F16DB"/>
    <w:rsid w:val="001047D8"/>
    <w:rsid w:val="001049A4"/>
    <w:rsid w:val="00105CC7"/>
    <w:rsid w:val="00106288"/>
    <w:rsid w:val="00127B81"/>
    <w:rsid w:val="00127C48"/>
    <w:rsid w:val="00162D44"/>
    <w:rsid w:val="00176DA5"/>
    <w:rsid w:val="001A05BB"/>
    <w:rsid w:val="001C712F"/>
    <w:rsid w:val="001D7D7F"/>
    <w:rsid w:val="001E28C6"/>
    <w:rsid w:val="001E5F0D"/>
    <w:rsid w:val="001E7AA5"/>
    <w:rsid w:val="002145A3"/>
    <w:rsid w:val="0021677B"/>
    <w:rsid w:val="00230963"/>
    <w:rsid w:val="00236DB2"/>
    <w:rsid w:val="002470E0"/>
    <w:rsid w:val="00253665"/>
    <w:rsid w:val="00267592"/>
    <w:rsid w:val="00270E88"/>
    <w:rsid w:val="00274245"/>
    <w:rsid w:val="0027597B"/>
    <w:rsid w:val="00285BCC"/>
    <w:rsid w:val="002954E6"/>
    <w:rsid w:val="00297E0E"/>
    <w:rsid w:val="002C2796"/>
    <w:rsid w:val="002D1850"/>
    <w:rsid w:val="002D44CC"/>
    <w:rsid w:val="002D4629"/>
    <w:rsid w:val="002E1AA9"/>
    <w:rsid w:val="002F2018"/>
    <w:rsid w:val="002F5ADE"/>
    <w:rsid w:val="0030183F"/>
    <w:rsid w:val="00303D4F"/>
    <w:rsid w:val="003150AE"/>
    <w:rsid w:val="003237F1"/>
    <w:rsid w:val="00337160"/>
    <w:rsid w:val="00337EFD"/>
    <w:rsid w:val="00346333"/>
    <w:rsid w:val="00356544"/>
    <w:rsid w:val="00361145"/>
    <w:rsid w:val="00392B98"/>
    <w:rsid w:val="00395214"/>
    <w:rsid w:val="003C4510"/>
    <w:rsid w:val="003E18EC"/>
    <w:rsid w:val="003E3378"/>
    <w:rsid w:val="003E3674"/>
    <w:rsid w:val="003E3CF4"/>
    <w:rsid w:val="003E63EA"/>
    <w:rsid w:val="003E6809"/>
    <w:rsid w:val="00405D2C"/>
    <w:rsid w:val="00406DE4"/>
    <w:rsid w:val="00410C4A"/>
    <w:rsid w:val="00420B62"/>
    <w:rsid w:val="00421870"/>
    <w:rsid w:val="00421BAA"/>
    <w:rsid w:val="004338B8"/>
    <w:rsid w:val="00437BAE"/>
    <w:rsid w:val="00450F7D"/>
    <w:rsid w:val="00464FE5"/>
    <w:rsid w:val="00470DD5"/>
    <w:rsid w:val="00474FE9"/>
    <w:rsid w:val="00484059"/>
    <w:rsid w:val="0048473B"/>
    <w:rsid w:val="00485EA7"/>
    <w:rsid w:val="00487E5A"/>
    <w:rsid w:val="00491B6D"/>
    <w:rsid w:val="00495362"/>
    <w:rsid w:val="004B17C4"/>
    <w:rsid w:val="004B1B34"/>
    <w:rsid w:val="004B32ED"/>
    <w:rsid w:val="004B6DA6"/>
    <w:rsid w:val="004D127E"/>
    <w:rsid w:val="004D2B39"/>
    <w:rsid w:val="004E2E59"/>
    <w:rsid w:val="004E6707"/>
    <w:rsid w:val="004F000A"/>
    <w:rsid w:val="005330EC"/>
    <w:rsid w:val="00535B58"/>
    <w:rsid w:val="00552E83"/>
    <w:rsid w:val="0055342C"/>
    <w:rsid w:val="00565462"/>
    <w:rsid w:val="00575152"/>
    <w:rsid w:val="00575AC6"/>
    <w:rsid w:val="00591839"/>
    <w:rsid w:val="00592A68"/>
    <w:rsid w:val="00593211"/>
    <w:rsid w:val="005A1F11"/>
    <w:rsid w:val="005B1B20"/>
    <w:rsid w:val="005C40F8"/>
    <w:rsid w:val="005E282D"/>
    <w:rsid w:val="005E39AC"/>
    <w:rsid w:val="005E7448"/>
    <w:rsid w:val="00620E37"/>
    <w:rsid w:val="00622066"/>
    <w:rsid w:val="00622C39"/>
    <w:rsid w:val="00627219"/>
    <w:rsid w:val="00637FC0"/>
    <w:rsid w:val="006640E8"/>
    <w:rsid w:val="00672D8A"/>
    <w:rsid w:val="00681413"/>
    <w:rsid w:val="00685B67"/>
    <w:rsid w:val="00687D50"/>
    <w:rsid w:val="00692F2D"/>
    <w:rsid w:val="006B2BEA"/>
    <w:rsid w:val="006B70FC"/>
    <w:rsid w:val="006E361B"/>
    <w:rsid w:val="006E79DA"/>
    <w:rsid w:val="0070203E"/>
    <w:rsid w:val="00705066"/>
    <w:rsid w:val="00706183"/>
    <w:rsid w:val="00707F5D"/>
    <w:rsid w:val="00714866"/>
    <w:rsid w:val="00716996"/>
    <w:rsid w:val="007374E3"/>
    <w:rsid w:val="00747B2C"/>
    <w:rsid w:val="007541A2"/>
    <w:rsid w:val="007913D0"/>
    <w:rsid w:val="007A6888"/>
    <w:rsid w:val="00800554"/>
    <w:rsid w:val="00821335"/>
    <w:rsid w:val="008308A7"/>
    <w:rsid w:val="00830A35"/>
    <w:rsid w:val="00870EC4"/>
    <w:rsid w:val="008726F7"/>
    <w:rsid w:val="00874E49"/>
    <w:rsid w:val="008835DD"/>
    <w:rsid w:val="008909C7"/>
    <w:rsid w:val="008A0C5F"/>
    <w:rsid w:val="008B5AC2"/>
    <w:rsid w:val="008B5CF9"/>
    <w:rsid w:val="008C6148"/>
    <w:rsid w:val="008F38EB"/>
    <w:rsid w:val="00904310"/>
    <w:rsid w:val="00904C40"/>
    <w:rsid w:val="00914A97"/>
    <w:rsid w:val="0093474B"/>
    <w:rsid w:val="00942F42"/>
    <w:rsid w:val="00950A89"/>
    <w:rsid w:val="0096026C"/>
    <w:rsid w:val="0098731C"/>
    <w:rsid w:val="0099007D"/>
    <w:rsid w:val="009905CA"/>
    <w:rsid w:val="009B1A58"/>
    <w:rsid w:val="009C460E"/>
    <w:rsid w:val="009C502E"/>
    <w:rsid w:val="009D390C"/>
    <w:rsid w:val="009E0EFC"/>
    <w:rsid w:val="009E3456"/>
    <w:rsid w:val="009F65B5"/>
    <w:rsid w:val="00A00D24"/>
    <w:rsid w:val="00A00D86"/>
    <w:rsid w:val="00A066DF"/>
    <w:rsid w:val="00A17A29"/>
    <w:rsid w:val="00A37F66"/>
    <w:rsid w:val="00A63A80"/>
    <w:rsid w:val="00A75C54"/>
    <w:rsid w:val="00A83614"/>
    <w:rsid w:val="00A86449"/>
    <w:rsid w:val="00A96604"/>
    <w:rsid w:val="00AA68EC"/>
    <w:rsid w:val="00AD7958"/>
    <w:rsid w:val="00AF4BA9"/>
    <w:rsid w:val="00B11A5D"/>
    <w:rsid w:val="00B12877"/>
    <w:rsid w:val="00B35D8A"/>
    <w:rsid w:val="00B55BAB"/>
    <w:rsid w:val="00B704B0"/>
    <w:rsid w:val="00B92470"/>
    <w:rsid w:val="00B92732"/>
    <w:rsid w:val="00B96E08"/>
    <w:rsid w:val="00BA2986"/>
    <w:rsid w:val="00BA4A2B"/>
    <w:rsid w:val="00BA61D3"/>
    <w:rsid w:val="00BC6E5D"/>
    <w:rsid w:val="00BD319B"/>
    <w:rsid w:val="00C06668"/>
    <w:rsid w:val="00C24B51"/>
    <w:rsid w:val="00C306BB"/>
    <w:rsid w:val="00C310B6"/>
    <w:rsid w:val="00C411DE"/>
    <w:rsid w:val="00C44A96"/>
    <w:rsid w:val="00C57EB5"/>
    <w:rsid w:val="00C71D30"/>
    <w:rsid w:val="00C739B3"/>
    <w:rsid w:val="00C80A39"/>
    <w:rsid w:val="00C8129B"/>
    <w:rsid w:val="00C814F5"/>
    <w:rsid w:val="00C84C50"/>
    <w:rsid w:val="00C85074"/>
    <w:rsid w:val="00C90A73"/>
    <w:rsid w:val="00CA097E"/>
    <w:rsid w:val="00CA7190"/>
    <w:rsid w:val="00CB12B1"/>
    <w:rsid w:val="00CD5D61"/>
    <w:rsid w:val="00CE08EC"/>
    <w:rsid w:val="00CE4C11"/>
    <w:rsid w:val="00CE56CC"/>
    <w:rsid w:val="00CF5391"/>
    <w:rsid w:val="00D03A22"/>
    <w:rsid w:val="00D06D14"/>
    <w:rsid w:val="00D32270"/>
    <w:rsid w:val="00D445A4"/>
    <w:rsid w:val="00D45E04"/>
    <w:rsid w:val="00D504C7"/>
    <w:rsid w:val="00D56831"/>
    <w:rsid w:val="00D81C7B"/>
    <w:rsid w:val="00D90B56"/>
    <w:rsid w:val="00DB67BF"/>
    <w:rsid w:val="00DC73CC"/>
    <w:rsid w:val="00DD0E65"/>
    <w:rsid w:val="00DE20AB"/>
    <w:rsid w:val="00DF3136"/>
    <w:rsid w:val="00E11C30"/>
    <w:rsid w:val="00E13AA0"/>
    <w:rsid w:val="00E2330F"/>
    <w:rsid w:val="00E31439"/>
    <w:rsid w:val="00E36B9F"/>
    <w:rsid w:val="00E51CCD"/>
    <w:rsid w:val="00E526FA"/>
    <w:rsid w:val="00E54974"/>
    <w:rsid w:val="00E558C2"/>
    <w:rsid w:val="00E61F54"/>
    <w:rsid w:val="00E63CCC"/>
    <w:rsid w:val="00E70E4A"/>
    <w:rsid w:val="00E90692"/>
    <w:rsid w:val="00E97E8B"/>
    <w:rsid w:val="00EA3526"/>
    <w:rsid w:val="00EA454D"/>
    <w:rsid w:val="00EB13D1"/>
    <w:rsid w:val="00EB7468"/>
    <w:rsid w:val="00EC7A19"/>
    <w:rsid w:val="00ED21EC"/>
    <w:rsid w:val="00EE22E4"/>
    <w:rsid w:val="00F029CE"/>
    <w:rsid w:val="00F02D2C"/>
    <w:rsid w:val="00F12E61"/>
    <w:rsid w:val="00F1573B"/>
    <w:rsid w:val="00F268FA"/>
    <w:rsid w:val="00F3100B"/>
    <w:rsid w:val="00F5142D"/>
    <w:rsid w:val="00F52F13"/>
    <w:rsid w:val="00F61A1D"/>
    <w:rsid w:val="00F63919"/>
    <w:rsid w:val="00FC6DB5"/>
    <w:rsid w:val="00FD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1891"/>
  <w15:chartTrackingRefBased/>
  <w15:docId w15:val="{2CE18D6B-CD34-493B-95B6-4A553AD5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AC2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8B7"/>
    <w:pPr>
      <w:keepNext/>
      <w:keepLines/>
      <w:pageBreakBefore/>
      <w:numPr>
        <w:numId w:val="25"/>
      </w:numPr>
      <w:spacing w:before="240"/>
      <w:contextualSpacing w:val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B2C"/>
    <w:pPr>
      <w:keepNext/>
      <w:keepLines/>
      <w:spacing w:before="4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32270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B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E08EC"/>
    <w:rPr>
      <w:b/>
      <w:bCs/>
    </w:rPr>
  </w:style>
  <w:style w:type="character" w:styleId="Emphasis">
    <w:name w:val="Emphasis"/>
    <w:basedOn w:val="DefaultParagraphFont"/>
    <w:uiPriority w:val="20"/>
    <w:qFormat/>
    <w:rsid w:val="00CE08EC"/>
    <w:rPr>
      <w:i/>
      <w:iCs/>
    </w:rPr>
  </w:style>
  <w:style w:type="character" w:styleId="Hyperlink">
    <w:name w:val="Hyperlink"/>
    <w:basedOn w:val="DefaultParagraphFont"/>
    <w:uiPriority w:val="99"/>
    <w:unhideWhenUsed/>
    <w:rsid w:val="00D445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45A4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F38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Question">
    <w:name w:val="Question"/>
    <w:basedOn w:val="Normal"/>
    <w:link w:val="QuestionCar"/>
    <w:qFormat/>
    <w:rsid w:val="007541A2"/>
    <w:pPr>
      <w:numPr>
        <w:numId w:val="27"/>
      </w:numPr>
      <w:tabs>
        <w:tab w:val="num" w:pos="360"/>
      </w:tabs>
      <w:spacing w:before="240" w:after="240"/>
      <w:ind w:left="0" w:firstLine="0"/>
      <w:contextualSpacing w:val="0"/>
    </w:pPr>
    <w:rPr>
      <w:rFonts w:eastAsia="Arial" w:cstheme="minorHAnsi"/>
      <w:bCs/>
    </w:rPr>
  </w:style>
  <w:style w:type="character" w:customStyle="1" w:styleId="QuestionCar">
    <w:name w:val="Question Car"/>
    <w:basedOn w:val="DefaultParagraphFont"/>
    <w:link w:val="Question"/>
    <w:rsid w:val="007541A2"/>
    <w:rPr>
      <w:rFonts w:eastAsia="Arial" w:cstheme="minorHAnsi"/>
      <w:bCs/>
      <w:kern w:val="0"/>
      <w:sz w:val="20"/>
      <w:szCs w:val="20"/>
      <w:lang w:val="en-US" w:eastAsia="en-GB" w:bidi="km-K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92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od&#232;les%20Office%20personnalis&#233;s\PN\EXERCISE%20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84C4C-48BB-4241-8B91-683176B19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EXERCISE Template.dotx</Template>
  <TotalTime>1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RADY.DOEURN</cp:lastModifiedBy>
  <cp:revision>2</cp:revision>
  <cp:lastPrinted>2023-08-06T05:10:00Z</cp:lastPrinted>
  <dcterms:created xsi:type="dcterms:W3CDTF">2023-08-06T05:19:00Z</dcterms:created>
  <dcterms:modified xsi:type="dcterms:W3CDTF">2023-08-06T05:19:00Z</dcterms:modified>
</cp:coreProperties>
</file>